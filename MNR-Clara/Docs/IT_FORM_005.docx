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A23A" w14:textId="1C80DDD6" w:rsidR="00F34526" w:rsidRDefault="00A520A8" w:rsidP="000A3D81">
      <w:pPr>
        <w:pStyle w:val="Title"/>
        <w:outlineLvl w:val="0"/>
        <w:rPr>
          <w:lang w:val="en-US"/>
        </w:rPr>
      </w:pPr>
      <w:r w:rsidRPr="00F274C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CB7AEE" wp14:editId="50D44CE0">
                <wp:simplePos x="0" y="0"/>
                <wp:positionH relativeFrom="column">
                  <wp:posOffset>4855017</wp:posOffset>
                </wp:positionH>
                <wp:positionV relativeFrom="paragraph">
                  <wp:posOffset>79348</wp:posOffset>
                </wp:positionV>
                <wp:extent cx="1695450" cy="3905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8489" w14:textId="77777777" w:rsidR="00F34526" w:rsidRPr="00F34526" w:rsidRDefault="00F34526" w:rsidP="00F34526">
                            <w:pPr>
                              <w:rPr>
                                <w:lang w:val="en-US"/>
                              </w:rPr>
                            </w:pPr>
                            <w:r w:rsidRPr="00F34526">
                              <w:rPr>
                                <w:lang w:val="en-US"/>
                              </w:rPr>
                              <w:t>Conf</w:t>
                            </w:r>
                            <w:r w:rsidR="00230B0F">
                              <w:rPr>
                                <w:lang w:val="en-US"/>
                              </w:rPr>
                              <w:t>.</w:t>
                            </w:r>
                            <w:r w:rsidRPr="00F34526">
                              <w:rPr>
                                <w:lang w:val="en-US"/>
                              </w:rPr>
                              <w:t xml:space="preserve"> Room No.______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B7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3pt;margin-top:6.25pt;width:133.5pt;height:30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">
                <v:textbox>
                  <w:txbxContent>
                    <w:p w14:paraId="45268489" w14:textId="77777777" w:rsidR="00F34526" w:rsidRPr="00F34526" w:rsidRDefault="00F34526" w:rsidP="00F34526">
                      <w:pPr>
                        <w:rPr>
                          <w:lang w:val="en-US"/>
                        </w:rPr>
                      </w:pPr>
                      <w:r w:rsidRPr="00F34526">
                        <w:rPr>
                          <w:lang w:val="en-US"/>
                        </w:rPr>
                        <w:t>Conf</w:t>
                      </w:r>
                      <w:r w:rsidR="00230B0F">
                        <w:rPr>
                          <w:lang w:val="en-US"/>
                        </w:rPr>
                        <w:t>.</w:t>
                      </w:r>
                      <w:r w:rsidRPr="00F34526">
                        <w:rPr>
                          <w:lang w:val="en-US"/>
                        </w:rPr>
                        <w:t xml:space="preserve"> Room No.______</w:t>
                      </w:r>
                    </w:p>
                  </w:txbxContent>
                </v:textbox>
              </v:shape>
            </w:pict>
          </mc:Fallback>
        </mc:AlternateContent>
      </w:r>
      <w:r w:rsidR="00230B0F">
        <w:rPr>
          <w:noProof/>
          <w:lang w:val="en-US" w:eastAsia="en-US"/>
        </w:rPr>
        <w:drawing>
          <wp:anchor distT="0" distB="0" distL="114300" distR="114300" simplePos="0" relativeHeight="251659776" behindDoc="1" locked="0" layoutInCell="1" allowOverlap="1" wp14:anchorId="10FA9A47" wp14:editId="214FDEE0">
            <wp:simplePos x="0" y="0"/>
            <wp:positionH relativeFrom="column">
              <wp:posOffset>-88900</wp:posOffset>
            </wp:positionH>
            <wp:positionV relativeFrom="paragraph">
              <wp:posOffset>-58420</wp:posOffset>
            </wp:positionV>
            <wp:extent cx="108585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221" y="21257"/>
                <wp:lineTo x="21221" y="0"/>
                <wp:lineTo x="0" y="0"/>
              </wp:wrapPolygon>
            </wp:wrapTight>
            <wp:docPr id="2" name="Picture 0" descr="MR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R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E47C3" w14:textId="71BEA9C5" w:rsidR="000A3D81" w:rsidRPr="00F34526" w:rsidRDefault="00F34526" w:rsidP="00F34526">
      <w:pPr>
        <w:pStyle w:val="Title"/>
        <w:jc w:val="left"/>
        <w:outlineLvl w:val="0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r w:rsidR="00753E96">
        <w:rPr>
          <w:sz w:val="32"/>
          <w:lang w:val="en-US"/>
        </w:rPr>
        <w:t xml:space="preserve">CLIENT </w:t>
      </w:r>
      <w:r w:rsidR="000A3D81" w:rsidRPr="00F34526">
        <w:rPr>
          <w:sz w:val="32"/>
          <w:lang w:val="en-US"/>
        </w:rPr>
        <w:t>INFORMATION SHEET</w:t>
      </w:r>
      <w:r w:rsidR="008B3B74">
        <w:rPr>
          <w:sz w:val="32"/>
          <w:lang w:val="en-US"/>
        </w:rPr>
        <w:t xml:space="preserve"> - 005</w:t>
      </w:r>
      <w:r w:rsidRPr="00F34526">
        <w:rPr>
          <w:sz w:val="32"/>
          <w:lang w:val="en-US"/>
        </w:rPr>
        <w:t xml:space="preserve"> </w:t>
      </w:r>
    </w:p>
    <w:p w14:paraId="0BD3E2A1" w14:textId="77777777" w:rsidR="000A3D81" w:rsidRPr="00A44AA7" w:rsidRDefault="000A3D81" w:rsidP="000A3D81">
      <w:pPr>
        <w:jc w:val="both"/>
        <w:rPr>
          <w:sz w:val="18"/>
          <w:szCs w:val="18"/>
          <w:lang w:val="en-US"/>
        </w:rPr>
      </w:pPr>
    </w:p>
    <w:p w14:paraId="5AA9E559" w14:textId="77777777" w:rsidR="00753E96" w:rsidRDefault="000A3D81" w:rsidP="000A3D81">
      <w:pPr>
        <w:pStyle w:val="Title"/>
        <w:jc w:val="both"/>
        <w:outlineLvl w:val="0"/>
        <w:rPr>
          <w:rFonts w:ascii="Times New Roman" w:hAnsi="Times New Roman"/>
          <w:b w:val="0"/>
          <w:sz w:val="22"/>
          <w:szCs w:val="22"/>
          <w:lang w:val="en-US"/>
        </w:rPr>
      </w:pPr>
      <w:r w:rsidRPr="00A44AA7">
        <w:rPr>
          <w:rFonts w:ascii="Times New Roman" w:hAnsi="Times New Roman"/>
          <w:b w:val="0"/>
          <w:sz w:val="22"/>
          <w:szCs w:val="22"/>
          <w:lang w:val="en-US"/>
        </w:rPr>
        <w:t xml:space="preserve">Welcome </w:t>
      </w:r>
      <w:r w:rsidR="00753E96">
        <w:rPr>
          <w:rFonts w:ascii="Times New Roman" w:hAnsi="Times New Roman"/>
          <w:b w:val="0"/>
          <w:sz w:val="22"/>
          <w:szCs w:val="22"/>
          <w:lang w:val="en-US"/>
        </w:rPr>
        <w:t xml:space="preserve">back </w:t>
      </w:r>
      <w:r w:rsidRPr="00A44AA7">
        <w:rPr>
          <w:rFonts w:ascii="Times New Roman" w:hAnsi="Times New Roman"/>
          <w:b w:val="0"/>
          <w:sz w:val="22"/>
          <w:szCs w:val="22"/>
          <w:lang w:val="en-US"/>
        </w:rPr>
        <w:t xml:space="preserve">to our office. </w:t>
      </w:r>
      <w:r w:rsidR="00753E96">
        <w:rPr>
          <w:rFonts w:ascii="Times New Roman" w:hAnsi="Times New Roman"/>
          <w:b w:val="0"/>
          <w:sz w:val="22"/>
          <w:szCs w:val="22"/>
          <w:lang w:val="en-US"/>
        </w:rPr>
        <w:t xml:space="preserve"> In order to ensure that we have your most updated information, we are requesting that you update the following:</w:t>
      </w:r>
    </w:p>
    <w:p w14:paraId="42D05D46" w14:textId="77777777" w:rsidR="008F53BC" w:rsidRDefault="008F53BC" w:rsidP="000A3D81">
      <w:pPr>
        <w:rPr>
          <w:sz w:val="22"/>
          <w:szCs w:val="22"/>
          <w:lang w:val="en-US"/>
        </w:rPr>
      </w:pPr>
    </w:p>
    <w:p w14:paraId="4E972D61" w14:textId="77777777" w:rsidR="00753E96" w:rsidRDefault="00753E96" w:rsidP="000A3D81">
      <w:pPr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Attorney: </w:t>
      </w:r>
      <w:r>
        <w:rPr>
          <w:sz w:val="22"/>
          <w:szCs w:val="22"/>
          <w:lang w:val="en-US"/>
        </w:rPr>
        <w:t xml:space="preserve">___________________ </w:t>
      </w:r>
      <w:r>
        <w:rPr>
          <w:sz w:val="22"/>
          <w:szCs w:val="22"/>
          <w:lang w:val="en-US"/>
        </w:rPr>
        <w:tab/>
      </w:r>
      <w:r w:rsidRPr="002A2C73">
        <w:rPr>
          <w:b/>
          <w:sz w:val="22"/>
          <w:szCs w:val="22"/>
          <w:lang w:val="en-US"/>
        </w:rPr>
        <w:t>Legal Assistant:</w:t>
      </w:r>
      <w:r>
        <w:rPr>
          <w:b/>
          <w:sz w:val="22"/>
          <w:szCs w:val="22"/>
          <w:lang w:val="en-US"/>
        </w:rPr>
        <w:t xml:space="preserve"> </w:t>
      </w:r>
      <w:r w:rsidRPr="002A2C73">
        <w:rPr>
          <w:b/>
          <w:sz w:val="22"/>
          <w:szCs w:val="22"/>
          <w:lang w:val="en-US"/>
        </w:rPr>
        <w:t>_________</w:t>
      </w:r>
      <w:r>
        <w:rPr>
          <w:b/>
          <w:sz w:val="22"/>
          <w:szCs w:val="22"/>
          <w:lang w:val="en-US"/>
        </w:rPr>
        <w:t xml:space="preserve">______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 w:rsidRPr="006E2D3B">
        <w:rPr>
          <w:b/>
          <w:sz w:val="22"/>
          <w:szCs w:val="22"/>
          <w:lang w:val="en-US"/>
        </w:rPr>
        <w:t>Date:</w:t>
      </w:r>
      <w:r w:rsidRPr="006E2D3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u w:val="single"/>
          <w:lang w:val="en-US"/>
        </w:rPr>
        <w:tab/>
        <w:t>________ _</w:t>
      </w:r>
    </w:p>
    <w:p w14:paraId="18B4D21C" w14:textId="77777777" w:rsidR="00753E96" w:rsidRDefault="00753E96" w:rsidP="000A3D81">
      <w:pPr>
        <w:rPr>
          <w:sz w:val="22"/>
          <w:szCs w:val="22"/>
          <w:lang w:val="en-US"/>
        </w:rPr>
      </w:pPr>
    </w:p>
    <w:p w14:paraId="6BED36EA" w14:textId="77777777" w:rsidR="00753E96" w:rsidRDefault="00753E96" w:rsidP="000A3D8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there are no changes, then please let us know. </w:t>
      </w:r>
    </w:p>
    <w:p w14:paraId="06609870" w14:textId="77777777" w:rsidR="00753E96" w:rsidRDefault="00753E96" w:rsidP="000A3D81">
      <w:pPr>
        <w:rPr>
          <w:sz w:val="22"/>
          <w:szCs w:val="22"/>
          <w:lang w:val="en-US"/>
        </w:rPr>
      </w:pPr>
    </w:p>
    <w:p w14:paraId="42C4A3AE" w14:textId="77777777" w:rsidR="00753E96" w:rsidRPr="00753E96" w:rsidRDefault="00753E96" w:rsidP="00753E96">
      <w:pPr>
        <w:jc w:val="center"/>
        <w:rPr>
          <w:b/>
          <w:sz w:val="22"/>
          <w:szCs w:val="22"/>
          <w:u w:val="single"/>
          <w:lang w:val="en-US"/>
        </w:rPr>
      </w:pPr>
      <w:r w:rsidRPr="00753E96">
        <w:rPr>
          <w:b/>
          <w:sz w:val="22"/>
          <w:szCs w:val="22"/>
          <w:u w:val="single"/>
          <w:lang w:val="en-US"/>
        </w:rPr>
        <w:t>Client Contact Information</w:t>
      </w:r>
    </w:p>
    <w:p w14:paraId="0CC81D63" w14:textId="77777777" w:rsidR="00782DA7" w:rsidRDefault="00782DA7" w:rsidP="000A3D81">
      <w:pPr>
        <w:rPr>
          <w:sz w:val="22"/>
          <w:szCs w:val="22"/>
          <w:lang w:val="en-US"/>
        </w:rPr>
      </w:pPr>
    </w:p>
    <w:p w14:paraId="741C03E7" w14:textId="77777777" w:rsidR="00753E96" w:rsidRDefault="00782DA7" w:rsidP="000A3D8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Number:</w:t>
      </w:r>
      <w:r>
        <w:rPr>
          <w:sz w:val="22"/>
          <w:szCs w:val="22"/>
          <w:lang w:val="en-US"/>
        </w:rPr>
        <w:tab/>
        <w:t>________________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Client PGT________________   BGT __________________</w:t>
      </w:r>
    </w:p>
    <w:p w14:paraId="71CEA3CF" w14:textId="0DD90DBF" w:rsidR="00782DA7" w:rsidRDefault="00782DA7" w:rsidP="000A3D81">
      <w:pPr>
        <w:rPr>
          <w:sz w:val="22"/>
          <w:szCs w:val="22"/>
          <w:lang w:val="en-US"/>
        </w:rPr>
      </w:pPr>
    </w:p>
    <w:p w14:paraId="5AF10977" w14:textId="70F5E1BC" w:rsidR="002307C1" w:rsidRDefault="002307C1" w:rsidP="000A3D81">
      <w:pPr>
        <w:rPr>
          <w:b/>
          <w:bCs/>
          <w:lang w:val="en-US"/>
        </w:rPr>
      </w:pPr>
      <w:r w:rsidRPr="002307C1">
        <w:rPr>
          <w:b/>
          <w:bCs/>
          <w:sz w:val="22"/>
          <w:szCs w:val="22"/>
          <w:lang w:val="en-US"/>
        </w:rPr>
        <w:t>Since your last visit with Monty &amp; Ramirez LLP has your contact information changed?</w:t>
      </w:r>
      <w:r>
        <w:rPr>
          <w:b/>
          <w:bCs/>
          <w:sz w:val="22"/>
          <w:szCs w:val="22"/>
          <w:lang w:val="en-US"/>
        </w:rPr>
        <w:tab/>
      </w:r>
      <w:r w:rsidRPr="002307C1">
        <w:rPr>
          <w:b/>
          <w:bCs/>
          <w:lang w:val="en-US"/>
        </w:rPr>
        <w:t>□ Yes</w:t>
      </w:r>
      <w:r w:rsidRPr="002307C1">
        <w:rPr>
          <w:b/>
          <w:bCs/>
          <w:lang w:val="en-US"/>
        </w:rPr>
        <w:tab/>
        <w:t xml:space="preserve">□ No     </w:t>
      </w:r>
    </w:p>
    <w:p w14:paraId="23E1CE61" w14:textId="77777777" w:rsidR="002307C1" w:rsidRPr="002307C1" w:rsidRDefault="002307C1" w:rsidP="000A3D81">
      <w:pPr>
        <w:rPr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8178"/>
      </w:tblGrid>
      <w:tr w:rsidR="00310BFD" w:rsidRPr="00753E96" w14:paraId="4F6A7E3D" w14:textId="77777777">
        <w:tc>
          <w:tcPr>
            <w:tcW w:w="2358" w:type="dxa"/>
          </w:tcPr>
          <w:p w14:paraId="1F6F35CF" w14:textId="77777777" w:rsidR="008F53BC" w:rsidRPr="006E2D3B" w:rsidRDefault="008F53BC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178" w:type="dxa"/>
          </w:tcPr>
          <w:p w14:paraId="0870188D" w14:textId="77777777" w:rsidR="008F53BC" w:rsidRPr="006E2D3B" w:rsidRDefault="008F53BC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310BFD" w:rsidRPr="00753E96" w14:paraId="002E5BF7" w14:textId="77777777">
        <w:tc>
          <w:tcPr>
            <w:tcW w:w="2358" w:type="dxa"/>
          </w:tcPr>
          <w:p w14:paraId="4379B9A9" w14:textId="77777777" w:rsidR="008F53BC" w:rsidRPr="006E2D3B" w:rsidRDefault="008F53BC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Telephone #:</w:t>
            </w:r>
          </w:p>
        </w:tc>
        <w:tc>
          <w:tcPr>
            <w:tcW w:w="8178" w:type="dxa"/>
          </w:tcPr>
          <w:p w14:paraId="2FD45785" w14:textId="77777777" w:rsidR="008F53BC" w:rsidRPr="006E2D3B" w:rsidRDefault="008F53BC" w:rsidP="00653583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Cell:</w:t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  <w:t>Home:</w:t>
            </w:r>
          </w:p>
        </w:tc>
      </w:tr>
      <w:tr w:rsidR="00611AFB" w:rsidRPr="00753E96" w14:paraId="71E66648" w14:textId="77777777" w:rsidTr="00A44AA7">
        <w:trPr>
          <w:trHeight w:val="233"/>
        </w:trPr>
        <w:tc>
          <w:tcPr>
            <w:tcW w:w="2358" w:type="dxa"/>
          </w:tcPr>
          <w:p w14:paraId="0D8AD39F" w14:textId="77777777" w:rsidR="00611AFB" w:rsidRPr="006E2D3B" w:rsidRDefault="00611AFB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8178" w:type="dxa"/>
          </w:tcPr>
          <w:p w14:paraId="21E539C8" w14:textId="38FC7374" w:rsidR="00611AFB" w:rsidRPr="006E2D3B" w:rsidRDefault="00611AFB" w:rsidP="00653583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Work</w:t>
            </w:r>
            <w:r w:rsidR="002307C1">
              <w:rPr>
                <w:sz w:val="22"/>
                <w:szCs w:val="22"/>
                <w:lang w:val="en-US"/>
              </w:rPr>
              <w:t xml:space="preserve"> Phone No.</w:t>
            </w:r>
            <w:r w:rsidRPr="006E2D3B">
              <w:rPr>
                <w:sz w:val="22"/>
                <w:szCs w:val="22"/>
                <w:lang w:val="en-US"/>
              </w:rPr>
              <w:t>:</w:t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</w:r>
            <w:r w:rsidRPr="006E2D3B">
              <w:rPr>
                <w:sz w:val="22"/>
                <w:szCs w:val="22"/>
                <w:lang w:val="en-US"/>
              </w:rPr>
              <w:tab/>
              <w:t>Fax:</w:t>
            </w:r>
          </w:p>
        </w:tc>
      </w:tr>
      <w:tr w:rsidR="00310BFD" w:rsidRPr="00753E96" w14:paraId="10E5D5AE" w14:textId="77777777">
        <w:tc>
          <w:tcPr>
            <w:tcW w:w="2358" w:type="dxa"/>
          </w:tcPr>
          <w:p w14:paraId="2EEEC627" w14:textId="77777777" w:rsidR="008F53BC" w:rsidRPr="006E2D3B" w:rsidRDefault="008F53BC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Address:</w:t>
            </w:r>
          </w:p>
        </w:tc>
        <w:tc>
          <w:tcPr>
            <w:tcW w:w="8178" w:type="dxa"/>
          </w:tcPr>
          <w:p w14:paraId="19349286" w14:textId="77777777" w:rsidR="008F53BC" w:rsidRPr="006E2D3B" w:rsidRDefault="008F53BC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310BFD" w:rsidRPr="006E2D3B" w14:paraId="68D44FE9" w14:textId="77777777">
        <w:tc>
          <w:tcPr>
            <w:tcW w:w="2358" w:type="dxa"/>
          </w:tcPr>
          <w:p w14:paraId="5C433420" w14:textId="712D2A8F" w:rsidR="008F53BC" w:rsidRPr="006E2D3B" w:rsidRDefault="007A07B2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 xml:space="preserve">(Do you live at </w:t>
            </w:r>
            <w:r w:rsidR="002307C1">
              <w:rPr>
                <w:b/>
                <w:sz w:val="22"/>
                <w:szCs w:val="22"/>
                <w:lang w:val="en-US"/>
              </w:rPr>
              <w:t xml:space="preserve">the above </w:t>
            </w:r>
            <w:r w:rsidRPr="006E2D3B">
              <w:rPr>
                <w:b/>
                <w:sz w:val="22"/>
                <w:szCs w:val="22"/>
                <w:lang w:val="en-US"/>
              </w:rPr>
              <w:t>address?)</w:t>
            </w:r>
          </w:p>
        </w:tc>
        <w:tc>
          <w:tcPr>
            <w:tcW w:w="8178" w:type="dxa"/>
          </w:tcPr>
          <w:p w14:paraId="19338725" w14:textId="77777777" w:rsidR="008F53BC" w:rsidRPr="006E2D3B" w:rsidRDefault="007A07B2" w:rsidP="00653583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Yes   ______________     No_______________</w:t>
            </w:r>
          </w:p>
        </w:tc>
      </w:tr>
      <w:tr w:rsidR="00310BFD" w:rsidRPr="006E2D3B" w14:paraId="349C556A" w14:textId="77777777">
        <w:tc>
          <w:tcPr>
            <w:tcW w:w="2358" w:type="dxa"/>
          </w:tcPr>
          <w:p w14:paraId="340A83B3" w14:textId="77777777" w:rsidR="008F53BC" w:rsidRPr="006E2D3B" w:rsidRDefault="008F53BC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Email Address:</w:t>
            </w:r>
          </w:p>
        </w:tc>
        <w:tc>
          <w:tcPr>
            <w:tcW w:w="8178" w:type="dxa"/>
          </w:tcPr>
          <w:p w14:paraId="126B2CA4" w14:textId="77777777" w:rsidR="008F53BC" w:rsidRPr="006E2D3B" w:rsidRDefault="008F53BC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310BFD" w:rsidRPr="006E2D3B" w14:paraId="06303CB4" w14:textId="77777777" w:rsidTr="00A44AA7">
        <w:trPr>
          <w:trHeight w:val="242"/>
        </w:trPr>
        <w:tc>
          <w:tcPr>
            <w:tcW w:w="2358" w:type="dxa"/>
          </w:tcPr>
          <w:p w14:paraId="6C858212" w14:textId="77777777" w:rsidR="008F53BC" w:rsidRPr="006E2D3B" w:rsidRDefault="008F53BC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Contact</w:t>
            </w:r>
            <w:r w:rsidR="00611AFB" w:rsidRPr="006E2D3B">
              <w:rPr>
                <w:b/>
                <w:sz w:val="22"/>
                <w:szCs w:val="22"/>
                <w:lang w:val="en-US"/>
              </w:rPr>
              <w:t xml:space="preserve"> Person</w:t>
            </w:r>
            <w:r w:rsidRPr="006E2D3B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8178" w:type="dxa"/>
          </w:tcPr>
          <w:p w14:paraId="58DBE014" w14:textId="77777777" w:rsidR="008F53BC" w:rsidRPr="006E2D3B" w:rsidRDefault="008F53BC" w:rsidP="00653583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7A07B2" w:rsidRPr="006E2D3B" w14:paraId="154B7ADD" w14:textId="77777777" w:rsidTr="00BD7BFF">
        <w:trPr>
          <w:trHeight w:val="485"/>
        </w:trPr>
        <w:tc>
          <w:tcPr>
            <w:tcW w:w="2358" w:type="dxa"/>
          </w:tcPr>
          <w:p w14:paraId="03958C47" w14:textId="77777777" w:rsidR="007A07B2" w:rsidRPr="006E2D3B" w:rsidRDefault="007A07B2" w:rsidP="00653583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Do you want to receive information regarding immigration</w:t>
            </w:r>
            <w:r w:rsidR="00AE678B">
              <w:rPr>
                <w:b/>
                <w:sz w:val="22"/>
                <w:szCs w:val="22"/>
                <w:lang w:val="en-US"/>
              </w:rPr>
              <w:t xml:space="preserve"> updates</w:t>
            </w:r>
            <w:r w:rsidRPr="006E2D3B">
              <w:rPr>
                <w:b/>
                <w:sz w:val="22"/>
                <w:szCs w:val="22"/>
                <w:lang w:val="en-US"/>
              </w:rPr>
              <w:t>?</w:t>
            </w:r>
          </w:p>
        </w:tc>
        <w:tc>
          <w:tcPr>
            <w:tcW w:w="8178" w:type="dxa"/>
          </w:tcPr>
          <w:p w14:paraId="1B332CD4" w14:textId="77777777" w:rsidR="007A07B2" w:rsidRPr="006E2D3B" w:rsidRDefault="007A07B2" w:rsidP="00653583">
            <w:pPr>
              <w:spacing w:before="120"/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Yes   ______________     No_______________</w:t>
            </w:r>
          </w:p>
        </w:tc>
      </w:tr>
    </w:tbl>
    <w:p w14:paraId="0BB52C75" w14:textId="77777777" w:rsidR="008F53BC" w:rsidRPr="006E2D3B" w:rsidRDefault="008F53BC" w:rsidP="000A3D81">
      <w:pPr>
        <w:rPr>
          <w:sz w:val="22"/>
          <w:szCs w:val="22"/>
          <w:lang w:val="en-US"/>
        </w:rPr>
      </w:pPr>
    </w:p>
    <w:p w14:paraId="40773283" w14:textId="77777777" w:rsidR="00753E96" w:rsidRDefault="00753E96" w:rsidP="00753E96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Why are you visiting our office today?</w:t>
      </w:r>
    </w:p>
    <w:p w14:paraId="37D9934C" w14:textId="77777777" w:rsidR="00753E96" w:rsidRDefault="00753E96" w:rsidP="00753E96">
      <w:pPr>
        <w:rPr>
          <w:sz w:val="22"/>
          <w:szCs w:val="22"/>
          <w:lang w:val="en-US"/>
        </w:rPr>
      </w:pPr>
      <w:r w:rsidRPr="00481255">
        <w:rPr>
          <w:sz w:val="22"/>
          <w:szCs w:val="22"/>
          <w:lang w:val="en-US"/>
        </w:rPr>
        <w:t>__________________________________________________________________________________________________________________________________________________________________________________________</w:t>
      </w:r>
      <w:r>
        <w:rPr>
          <w:sz w:val="22"/>
          <w:szCs w:val="22"/>
          <w:lang w:val="en-US"/>
        </w:rPr>
        <w:t>__________</w:t>
      </w:r>
    </w:p>
    <w:p w14:paraId="30F49DEE" w14:textId="77777777" w:rsidR="00753E96" w:rsidRPr="00481255" w:rsidRDefault="00753E96" w:rsidP="00753E9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____________________________________________________________________________________________________________________________________________________________________________________________________</w:t>
      </w:r>
    </w:p>
    <w:p w14:paraId="335B8CB4" w14:textId="77777777" w:rsidR="00753E96" w:rsidRDefault="00753E96" w:rsidP="000F3BD5">
      <w:pPr>
        <w:rPr>
          <w:b/>
          <w:sz w:val="22"/>
          <w:szCs w:val="22"/>
          <w:lang w:val="en-US"/>
        </w:rPr>
      </w:pPr>
    </w:p>
    <w:p w14:paraId="5A3195AE" w14:textId="77777777" w:rsidR="002F2380" w:rsidRDefault="002F2380" w:rsidP="002F2380">
      <w:pPr>
        <w:jc w:val="center"/>
        <w:rPr>
          <w:sz w:val="16"/>
          <w:szCs w:val="22"/>
          <w:lang w:val="en-US"/>
        </w:rPr>
      </w:pPr>
    </w:p>
    <w:p w14:paraId="3B480835" w14:textId="77777777" w:rsidR="002F2380" w:rsidRPr="00AE678B" w:rsidRDefault="002F2380" w:rsidP="002F2380">
      <w:pPr>
        <w:jc w:val="center"/>
        <w:rPr>
          <w:b/>
          <w:sz w:val="16"/>
          <w:szCs w:val="22"/>
          <w:lang w:val="en-US"/>
        </w:rPr>
      </w:pPr>
      <w:r w:rsidRPr="00AE678B">
        <w:rPr>
          <w:b/>
          <w:sz w:val="16"/>
          <w:szCs w:val="22"/>
          <w:lang w:val="en-US"/>
        </w:rPr>
        <w:t>Please do not write below this line</w:t>
      </w:r>
    </w:p>
    <w:p w14:paraId="556FA47B" w14:textId="77777777" w:rsidR="00DE5B86" w:rsidRDefault="00146CFB" w:rsidP="002A2C73">
      <w:pPr>
        <w:rPr>
          <w:sz w:val="22"/>
          <w:szCs w:val="2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3D49D44" wp14:editId="6EA21364">
                <wp:simplePos x="0" y="0"/>
                <wp:positionH relativeFrom="column">
                  <wp:posOffset>6350</wp:posOffset>
                </wp:positionH>
                <wp:positionV relativeFrom="paragraph">
                  <wp:posOffset>33654</wp:posOffset>
                </wp:positionV>
                <wp:extent cx="6619875" cy="0"/>
                <wp:effectExtent l="0" t="19050" r="952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787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5pt;margin-top:2.65pt;width:521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" strokeweight="2.25pt"/>
            </w:pict>
          </mc:Fallback>
        </mc:AlternateContent>
      </w:r>
    </w:p>
    <w:p w14:paraId="3705EA9C" w14:textId="77777777" w:rsidR="00DE5B86" w:rsidRDefault="00481255" w:rsidP="002A2C73">
      <w:pPr>
        <w:rPr>
          <w:b/>
          <w:sz w:val="22"/>
          <w:szCs w:val="22"/>
          <w:u w:val="single"/>
          <w:lang w:val="en-US"/>
        </w:rPr>
      </w:pPr>
      <w:r w:rsidRPr="000952B8">
        <w:rPr>
          <w:b/>
          <w:sz w:val="22"/>
          <w:szCs w:val="22"/>
          <w:u w:val="single"/>
          <w:lang w:val="en-US"/>
        </w:rPr>
        <w:t>Att</w:t>
      </w:r>
      <w:r w:rsidR="000F43A4" w:rsidRPr="000952B8">
        <w:rPr>
          <w:b/>
          <w:sz w:val="22"/>
          <w:szCs w:val="22"/>
          <w:u w:val="single"/>
          <w:lang w:val="en-US"/>
        </w:rPr>
        <w:t>orne</w:t>
      </w:r>
      <w:r w:rsidRPr="000952B8">
        <w:rPr>
          <w:b/>
          <w:sz w:val="22"/>
          <w:szCs w:val="22"/>
          <w:u w:val="single"/>
          <w:lang w:val="en-US"/>
        </w:rPr>
        <w:t>y</w:t>
      </w:r>
      <w:r w:rsidR="00156939" w:rsidRPr="000952B8">
        <w:rPr>
          <w:b/>
          <w:sz w:val="22"/>
          <w:szCs w:val="22"/>
          <w:u w:val="single"/>
          <w:lang w:val="en-US"/>
        </w:rPr>
        <w:t xml:space="preserve"> Notes</w:t>
      </w:r>
    </w:p>
    <w:p w14:paraId="79063A09" w14:textId="77777777" w:rsidR="00753E96" w:rsidRPr="000952B8" w:rsidRDefault="00753E96" w:rsidP="002A2C73">
      <w:pPr>
        <w:rPr>
          <w:b/>
          <w:sz w:val="22"/>
          <w:szCs w:val="22"/>
          <w:u w:val="single"/>
          <w:lang w:val="en-US"/>
        </w:rPr>
      </w:pPr>
    </w:p>
    <w:p w14:paraId="7EED6387" w14:textId="77777777" w:rsidR="002A2C73" w:rsidRPr="00156939" w:rsidRDefault="002A2C73" w:rsidP="002A2C73">
      <w:pPr>
        <w:rPr>
          <w:sz w:val="22"/>
          <w:szCs w:val="22"/>
          <w:lang w:val="en-US"/>
        </w:rPr>
      </w:pPr>
      <w:r w:rsidRPr="00156939">
        <w:rPr>
          <w:sz w:val="22"/>
          <w:szCs w:val="22"/>
          <w:lang w:val="en-US"/>
        </w:rPr>
        <w:t>Issues:</w:t>
      </w:r>
    </w:p>
    <w:p w14:paraId="74102069" w14:textId="77777777" w:rsidR="002A2C73" w:rsidRPr="000F43A4" w:rsidRDefault="002A2C73" w:rsidP="002A2C73">
      <w:pPr>
        <w:rPr>
          <w:sz w:val="20"/>
          <w:szCs w:val="22"/>
          <w:lang w:val="en-US"/>
        </w:rPr>
      </w:pPr>
      <w:r w:rsidRPr="000F43A4">
        <w:rPr>
          <w:sz w:val="20"/>
          <w:szCs w:val="22"/>
          <w:lang w:val="en-US"/>
        </w:rPr>
        <w:t>____________________________________________________________</w:t>
      </w:r>
      <w:r w:rsidR="000F43A4">
        <w:rPr>
          <w:sz w:val="20"/>
          <w:szCs w:val="22"/>
          <w:lang w:val="en-US"/>
        </w:rPr>
        <w:t>___________________________________________</w:t>
      </w:r>
      <w:r w:rsidR="000952B8">
        <w:rPr>
          <w:sz w:val="20"/>
          <w:szCs w:val="22"/>
          <w:lang w:val="en-US"/>
        </w:rPr>
        <w:t>___</w:t>
      </w:r>
    </w:p>
    <w:p w14:paraId="29B84B6A" w14:textId="77777777" w:rsidR="002A2C73" w:rsidRPr="000F43A4" w:rsidRDefault="00F02432" w:rsidP="002A2C73">
      <w:pPr>
        <w:rPr>
          <w:sz w:val="20"/>
          <w:szCs w:val="22"/>
          <w:lang w:val="en-US"/>
        </w:rPr>
      </w:pPr>
      <w:r>
        <w:rPr>
          <w:sz w:val="20"/>
          <w:szCs w:val="22"/>
          <w:lang w:val="en-US"/>
        </w:rPr>
        <w:t>_________</w:t>
      </w:r>
      <w:r w:rsidR="002A2C73" w:rsidRPr="000F43A4">
        <w:rPr>
          <w:sz w:val="20"/>
          <w:szCs w:val="22"/>
          <w:lang w:val="en-US"/>
        </w:rPr>
        <w:t>__________________________________________________________________________________</w:t>
      </w:r>
      <w:r w:rsidR="000F43A4">
        <w:rPr>
          <w:sz w:val="20"/>
          <w:szCs w:val="22"/>
          <w:lang w:val="en-US"/>
        </w:rPr>
        <w:t>___________</w:t>
      </w:r>
      <w:r w:rsidR="000952B8">
        <w:rPr>
          <w:sz w:val="20"/>
          <w:szCs w:val="22"/>
          <w:lang w:val="en-US"/>
        </w:rPr>
        <w:t>____</w:t>
      </w:r>
    </w:p>
    <w:p w14:paraId="1E31F14F" w14:textId="77777777" w:rsidR="002A2C73" w:rsidRPr="000F43A4" w:rsidRDefault="002A2C73" w:rsidP="002A2C73">
      <w:pPr>
        <w:rPr>
          <w:sz w:val="20"/>
          <w:szCs w:val="22"/>
          <w:lang w:val="en-US"/>
        </w:rPr>
      </w:pPr>
      <w:r w:rsidRPr="000F43A4">
        <w:rPr>
          <w:sz w:val="20"/>
          <w:szCs w:val="22"/>
          <w:lang w:val="en-US"/>
        </w:rPr>
        <w:t>____________________________________________________________________________________________</w:t>
      </w:r>
      <w:r w:rsidR="000F43A4">
        <w:rPr>
          <w:sz w:val="20"/>
          <w:szCs w:val="22"/>
          <w:lang w:val="en-US"/>
        </w:rPr>
        <w:t>___________</w:t>
      </w:r>
      <w:r w:rsidR="000952B8">
        <w:rPr>
          <w:sz w:val="20"/>
          <w:szCs w:val="22"/>
          <w:lang w:val="en-US"/>
        </w:rPr>
        <w:t>___</w:t>
      </w:r>
    </w:p>
    <w:p w14:paraId="7D032855" w14:textId="77777777" w:rsidR="002A2C73" w:rsidRPr="000F43A4" w:rsidRDefault="002A2C73" w:rsidP="002A2C73">
      <w:pPr>
        <w:rPr>
          <w:sz w:val="20"/>
          <w:szCs w:val="22"/>
          <w:lang w:val="en-US"/>
        </w:rPr>
      </w:pPr>
      <w:r w:rsidRPr="000F43A4">
        <w:rPr>
          <w:sz w:val="20"/>
          <w:szCs w:val="22"/>
          <w:lang w:val="en-US"/>
        </w:rPr>
        <w:t>____________________________________________________________________________________________</w:t>
      </w:r>
      <w:r w:rsidR="000F43A4">
        <w:rPr>
          <w:sz w:val="20"/>
          <w:szCs w:val="22"/>
          <w:lang w:val="en-US"/>
        </w:rPr>
        <w:t>___________</w:t>
      </w:r>
      <w:r w:rsidR="000952B8">
        <w:rPr>
          <w:sz w:val="20"/>
          <w:szCs w:val="22"/>
          <w:lang w:val="en-US"/>
        </w:rPr>
        <w:t>____</w:t>
      </w:r>
    </w:p>
    <w:p w14:paraId="7D2F2D67" w14:textId="77777777" w:rsidR="000952B8" w:rsidRDefault="000952B8" w:rsidP="00230B0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Recommendations:</w:t>
      </w:r>
    </w:p>
    <w:p w14:paraId="15EDB13F" w14:textId="77777777" w:rsidR="00F02432" w:rsidRPr="000952B8" w:rsidRDefault="00230B0F" w:rsidP="00230B0F">
      <w:pPr>
        <w:rPr>
          <w:rStyle w:val="hps"/>
          <w:sz w:val="22"/>
          <w:szCs w:val="22"/>
          <w:lang w:val="en-US"/>
        </w:rPr>
      </w:pPr>
      <w:r w:rsidRPr="000F43A4">
        <w:rPr>
          <w:sz w:val="20"/>
          <w:szCs w:val="22"/>
          <w:lang w:val="en-US"/>
        </w:rPr>
        <w:t>__________________________________</w:t>
      </w:r>
      <w:r w:rsidR="000952B8">
        <w:rPr>
          <w:sz w:val="20"/>
          <w:szCs w:val="22"/>
          <w:lang w:val="en-US"/>
        </w:rPr>
        <w:t>______________________________</w:t>
      </w:r>
      <w:r w:rsidRPr="000F43A4">
        <w:rPr>
          <w:sz w:val="20"/>
          <w:szCs w:val="22"/>
          <w:lang w:val="en-US"/>
        </w:rPr>
        <w:t>_____</w:t>
      </w:r>
      <w:r w:rsidR="000952B8">
        <w:rPr>
          <w:sz w:val="20"/>
          <w:szCs w:val="22"/>
          <w:lang w:val="en-US"/>
        </w:rPr>
        <w:t>_______________________________________</w:t>
      </w:r>
      <w:r w:rsidRPr="000F43A4">
        <w:rPr>
          <w:sz w:val="20"/>
          <w:szCs w:val="22"/>
          <w:lang w:val="en-US"/>
        </w:rPr>
        <w:t>__</w:t>
      </w:r>
      <w:r w:rsidR="000952B8">
        <w:rPr>
          <w:sz w:val="20"/>
          <w:szCs w:val="22"/>
          <w:lang w:val="en-US"/>
        </w:rPr>
        <w:t>__________________________________________________________________________________________________________</w:t>
      </w:r>
    </w:p>
    <w:p w14:paraId="5AB575DB" w14:textId="77777777" w:rsidR="00753E96" w:rsidRPr="000952B8" w:rsidRDefault="00753E96" w:rsidP="00753E96">
      <w:pPr>
        <w:rPr>
          <w:rStyle w:val="hps"/>
          <w:sz w:val="22"/>
          <w:szCs w:val="22"/>
          <w:lang w:val="en-US"/>
        </w:rPr>
      </w:pPr>
      <w:r w:rsidRPr="000F43A4">
        <w:rPr>
          <w:sz w:val="20"/>
          <w:szCs w:val="22"/>
          <w:lang w:val="en-US"/>
        </w:rPr>
        <w:t>__________________________________</w:t>
      </w:r>
      <w:r>
        <w:rPr>
          <w:sz w:val="20"/>
          <w:szCs w:val="22"/>
          <w:lang w:val="en-US"/>
        </w:rPr>
        <w:t>______________________________</w:t>
      </w:r>
      <w:r w:rsidRPr="000F43A4">
        <w:rPr>
          <w:sz w:val="20"/>
          <w:szCs w:val="22"/>
          <w:lang w:val="en-US"/>
        </w:rPr>
        <w:t>_____</w:t>
      </w:r>
      <w:r>
        <w:rPr>
          <w:sz w:val="20"/>
          <w:szCs w:val="22"/>
          <w:lang w:val="en-US"/>
        </w:rPr>
        <w:t>_______________________________________</w:t>
      </w:r>
      <w:r w:rsidRPr="000F43A4">
        <w:rPr>
          <w:sz w:val="20"/>
          <w:szCs w:val="22"/>
          <w:lang w:val="en-US"/>
        </w:rPr>
        <w:t>__</w:t>
      </w:r>
      <w:r>
        <w:rPr>
          <w:sz w:val="20"/>
          <w:szCs w:val="22"/>
          <w:lang w:val="en-US"/>
        </w:rPr>
        <w:t>__________________________________________________________________________________________________________</w:t>
      </w:r>
    </w:p>
    <w:p w14:paraId="7E7746B2" w14:textId="77777777" w:rsidR="00753E96" w:rsidRDefault="00753E96" w:rsidP="00753E96">
      <w:pPr>
        <w:textAlignment w:val="top"/>
        <w:rPr>
          <w:rStyle w:val="hps"/>
          <w:b/>
          <w:color w:val="000000"/>
          <w:sz w:val="28"/>
          <w:szCs w:val="36"/>
          <w:lang w:val="en"/>
        </w:rPr>
      </w:pPr>
      <w:r>
        <w:rPr>
          <w:rStyle w:val="hps"/>
          <w:b/>
          <w:color w:val="000000"/>
          <w:sz w:val="28"/>
          <w:szCs w:val="36"/>
          <w:lang w:val="en"/>
        </w:rPr>
        <w:t xml:space="preserve">Billing Department Notes: </w:t>
      </w:r>
    </w:p>
    <w:p w14:paraId="40E00955" w14:textId="77777777" w:rsidR="00753E96" w:rsidRDefault="00753E96" w:rsidP="00A44AA7">
      <w:pPr>
        <w:jc w:val="center"/>
        <w:textAlignment w:val="top"/>
        <w:rPr>
          <w:rStyle w:val="hps"/>
          <w:b/>
          <w:color w:val="000000"/>
          <w:sz w:val="28"/>
          <w:szCs w:val="36"/>
          <w:lang w:val="en"/>
        </w:rPr>
      </w:pPr>
    </w:p>
    <w:p w14:paraId="6DD2E6A8" w14:textId="77777777" w:rsidR="00753E96" w:rsidRDefault="00753E96" w:rsidP="00A44AA7">
      <w:pPr>
        <w:jc w:val="center"/>
        <w:textAlignment w:val="top"/>
        <w:rPr>
          <w:rStyle w:val="hps"/>
          <w:b/>
          <w:color w:val="000000"/>
          <w:sz w:val="28"/>
          <w:szCs w:val="36"/>
          <w:lang w:val="en"/>
        </w:rPr>
      </w:pPr>
    </w:p>
    <w:p w14:paraId="4EE7A0A2" w14:textId="16FE793B" w:rsidR="00230B0F" w:rsidRDefault="00230B0F" w:rsidP="006E2D3B">
      <w:pPr>
        <w:rPr>
          <w:sz w:val="22"/>
          <w:szCs w:val="22"/>
          <w:lang w:val="en-US"/>
        </w:rPr>
      </w:pPr>
    </w:p>
    <w:p w14:paraId="3C559E59" w14:textId="6C2E836D" w:rsidR="002307C1" w:rsidRDefault="002307C1" w:rsidP="002307C1">
      <w:pPr>
        <w:rPr>
          <w:sz w:val="22"/>
          <w:szCs w:val="22"/>
          <w:lang w:val="en-US"/>
        </w:rPr>
      </w:pPr>
    </w:p>
    <w:p w14:paraId="67D55BE4" w14:textId="0677B56B" w:rsidR="002307C1" w:rsidRPr="002307C1" w:rsidRDefault="002307C1" w:rsidP="002307C1">
      <w:pPr>
        <w:rPr>
          <w:b/>
          <w:bCs/>
          <w:lang w:val="en-US"/>
        </w:rPr>
      </w:pPr>
      <w:r w:rsidRPr="002307C1">
        <w:rPr>
          <w:b/>
          <w:bCs/>
          <w:lang w:val="en-US"/>
        </w:rPr>
        <w:t>Since your last visit with Monty &amp; Ramirez LLP has your marital status changed</w:t>
      </w:r>
      <w:r>
        <w:rPr>
          <w:b/>
          <w:bCs/>
          <w:lang w:val="en-US"/>
        </w:rPr>
        <w:t>?</w:t>
      </w:r>
      <w:r w:rsidRPr="002307C1">
        <w:rPr>
          <w:b/>
          <w:bCs/>
          <w:lang w:val="en-US"/>
        </w:rPr>
        <w:t xml:space="preserve"> </w:t>
      </w:r>
      <w:r w:rsidRPr="002307C1">
        <w:rPr>
          <w:b/>
          <w:bCs/>
          <w:lang w:val="en-US"/>
        </w:rPr>
        <w:tab/>
        <w:t>□ Yes</w:t>
      </w:r>
      <w:r w:rsidRPr="002307C1">
        <w:rPr>
          <w:b/>
          <w:bCs/>
          <w:lang w:val="en-US"/>
        </w:rPr>
        <w:tab/>
        <w:t xml:space="preserve">□ No     </w:t>
      </w:r>
    </w:p>
    <w:p w14:paraId="4F74E143" w14:textId="6B457837" w:rsidR="002307C1" w:rsidRDefault="002307C1" w:rsidP="002307C1">
      <w:pPr>
        <w:rPr>
          <w:b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 so, please complete the following information.</w:t>
      </w:r>
    </w:p>
    <w:p w14:paraId="14BCE243" w14:textId="77777777" w:rsidR="002307C1" w:rsidRDefault="002307C1" w:rsidP="002307C1">
      <w:pPr>
        <w:rPr>
          <w:b/>
          <w:sz w:val="22"/>
          <w:szCs w:val="22"/>
          <w:lang w:val="en-US"/>
        </w:rPr>
      </w:pPr>
    </w:p>
    <w:p w14:paraId="70D45ABA" w14:textId="67647A83" w:rsidR="002307C1" w:rsidRPr="006E2D3B" w:rsidRDefault="002307C1" w:rsidP="002307C1">
      <w:pPr>
        <w:rPr>
          <w:sz w:val="22"/>
          <w:szCs w:val="22"/>
          <w:lang w:val="en-US"/>
        </w:rPr>
      </w:pPr>
      <w:r w:rsidRPr="000952B8">
        <w:rPr>
          <w:b/>
          <w:sz w:val="22"/>
          <w:szCs w:val="22"/>
          <w:lang w:val="en-US"/>
        </w:rPr>
        <w:t>MARITAL STATUS:</w:t>
      </w:r>
      <w:r w:rsidRPr="006E2D3B">
        <w:rPr>
          <w:b/>
          <w:sz w:val="22"/>
          <w:szCs w:val="22"/>
          <w:lang w:val="en-US"/>
        </w:rPr>
        <w:tab/>
      </w:r>
      <w:r w:rsidRPr="006E2D3B">
        <w:rPr>
          <w:sz w:val="22"/>
          <w:szCs w:val="22"/>
          <w:lang w:val="en-US"/>
        </w:rPr>
        <w:t>□ Single</w:t>
      </w:r>
      <w:r w:rsidRPr="006E2D3B">
        <w:rPr>
          <w:sz w:val="22"/>
          <w:szCs w:val="22"/>
          <w:lang w:val="en-US"/>
        </w:rPr>
        <w:tab/>
        <w:t xml:space="preserve">□ Engaged </w:t>
      </w:r>
      <w:r w:rsidRPr="006E2D3B">
        <w:rPr>
          <w:sz w:val="22"/>
          <w:szCs w:val="22"/>
          <w:lang w:val="en-US"/>
        </w:rPr>
        <w:tab/>
        <w:t xml:space="preserve">□ Married </w:t>
      </w:r>
      <w:r w:rsidRPr="006E2D3B">
        <w:rPr>
          <w:sz w:val="22"/>
          <w:szCs w:val="22"/>
          <w:lang w:val="en-US"/>
        </w:rPr>
        <w:tab/>
        <w:t>□ Divorced</w:t>
      </w:r>
      <w:r w:rsidRPr="006E2D3B">
        <w:rPr>
          <w:sz w:val="22"/>
          <w:szCs w:val="22"/>
          <w:lang w:val="en-US"/>
        </w:rPr>
        <w:tab/>
        <w:t>□ Widowed</w:t>
      </w:r>
    </w:p>
    <w:p w14:paraId="1DA9742E" w14:textId="77777777" w:rsidR="002307C1" w:rsidRDefault="002307C1" w:rsidP="002307C1">
      <w:pPr>
        <w:rPr>
          <w:sz w:val="22"/>
          <w:szCs w:val="22"/>
          <w:lang w:val="en-US"/>
        </w:rPr>
      </w:pPr>
    </w:p>
    <w:p w14:paraId="08DABDB0" w14:textId="77777777" w:rsidR="002307C1" w:rsidRPr="000952B8" w:rsidRDefault="002307C1" w:rsidP="002307C1">
      <w:pPr>
        <w:rPr>
          <w:b/>
          <w:sz w:val="22"/>
          <w:szCs w:val="22"/>
          <w:lang w:val="en-US"/>
        </w:rPr>
      </w:pPr>
      <w:r w:rsidRPr="000952B8">
        <w:rPr>
          <w:b/>
          <w:sz w:val="22"/>
          <w:szCs w:val="22"/>
          <w:lang w:val="en-US"/>
        </w:rPr>
        <w:t>IF MARRIED OR ENGAGED, COMPLETE THIS SECTION: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7728"/>
      </w:tblGrid>
      <w:tr w:rsidR="002307C1" w:rsidRPr="004775F2" w14:paraId="02FEAC99" w14:textId="77777777" w:rsidTr="004926D2">
        <w:tc>
          <w:tcPr>
            <w:tcW w:w="2808" w:type="dxa"/>
          </w:tcPr>
          <w:p w14:paraId="4AABCC86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 xml:space="preserve">Name of Spouse or Fiancé(e): </w:t>
            </w:r>
          </w:p>
        </w:tc>
        <w:tc>
          <w:tcPr>
            <w:tcW w:w="7728" w:type="dxa"/>
          </w:tcPr>
          <w:p w14:paraId="3BD20460" w14:textId="77777777" w:rsidR="002307C1" w:rsidRPr="006E2D3B" w:rsidRDefault="002307C1" w:rsidP="004926D2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2307C1" w:rsidRPr="006E2D3B" w14:paraId="64A58319" w14:textId="77777777" w:rsidTr="004926D2">
        <w:tc>
          <w:tcPr>
            <w:tcW w:w="2808" w:type="dxa"/>
          </w:tcPr>
          <w:p w14:paraId="7F301543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Date of Birth:</w:t>
            </w:r>
          </w:p>
        </w:tc>
        <w:tc>
          <w:tcPr>
            <w:tcW w:w="7728" w:type="dxa"/>
          </w:tcPr>
          <w:p w14:paraId="72ACA792" w14:textId="77777777" w:rsidR="002307C1" w:rsidRPr="006E2D3B" w:rsidRDefault="002307C1" w:rsidP="004926D2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2307C1" w:rsidRPr="004775F2" w14:paraId="7DFB99F6" w14:textId="77777777" w:rsidTr="004926D2">
        <w:tc>
          <w:tcPr>
            <w:tcW w:w="2808" w:type="dxa"/>
          </w:tcPr>
          <w:p w14:paraId="3CA3480C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City and Country of Birth:</w:t>
            </w:r>
          </w:p>
        </w:tc>
        <w:tc>
          <w:tcPr>
            <w:tcW w:w="7728" w:type="dxa"/>
          </w:tcPr>
          <w:p w14:paraId="5F0FD8C3" w14:textId="77777777" w:rsidR="002307C1" w:rsidRPr="006E2D3B" w:rsidRDefault="002307C1" w:rsidP="004926D2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2307C1" w:rsidRPr="006E2D3B" w14:paraId="66AE8A1A" w14:textId="77777777" w:rsidTr="004926D2">
        <w:tc>
          <w:tcPr>
            <w:tcW w:w="2808" w:type="dxa"/>
          </w:tcPr>
          <w:p w14:paraId="384E6C80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Country of Citizenship:</w:t>
            </w:r>
          </w:p>
        </w:tc>
        <w:tc>
          <w:tcPr>
            <w:tcW w:w="7728" w:type="dxa"/>
          </w:tcPr>
          <w:p w14:paraId="33A54756" w14:textId="77777777" w:rsidR="002307C1" w:rsidRPr="006E2D3B" w:rsidRDefault="002307C1" w:rsidP="004926D2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2307C1" w:rsidRPr="006E2D3B" w14:paraId="3041C17C" w14:textId="77777777" w:rsidTr="004926D2">
        <w:tc>
          <w:tcPr>
            <w:tcW w:w="2808" w:type="dxa"/>
          </w:tcPr>
          <w:p w14:paraId="50F4FBCF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Date of Marriage:</w:t>
            </w:r>
          </w:p>
        </w:tc>
        <w:tc>
          <w:tcPr>
            <w:tcW w:w="7728" w:type="dxa"/>
          </w:tcPr>
          <w:p w14:paraId="616D1169" w14:textId="77777777" w:rsidR="002307C1" w:rsidRPr="006E2D3B" w:rsidRDefault="002307C1" w:rsidP="004926D2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2307C1" w:rsidRPr="006E2D3B" w14:paraId="6B88A677" w14:textId="77777777" w:rsidTr="004926D2">
        <w:tc>
          <w:tcPr>
            <w:tcW w:w="2808" w:type="dxa"/>
          </w:tcPr>
          <w:p w14:paraId="65A891CE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Place of Residence:</w:t>
            </w:r>
          </w:p>
        </w:tc>
        <w:tc>
          <w:tcPr>
            <w:tcW w:w="7728" w:type="dxa"/>
          </w:tcPr>
          <w:p w14:paraId="0EEE6AEC" w14:textId="77777777" w:rsidR="002307C1" w:rsidRPr="006E2D3B" w:rsidRDefault="002307C1" w:rsidP="004926D2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  <w:tr w:rsidR="002307C1" w:rsidRPr="004775F2" w14:paraId="4FFBAFB6" w14:textId="77777777" w:rsidTr="004926D2">
        <w:tc>
          <w:tcPr>
            <w:tcW w:w="2808" w:type="dxa"/>
          </w:tcPr>
          <w:p w14:paraId="74670F0D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Has your spouse ever been convicted of a crime?</w:t>
            </w:r>
          </w:p>
        </w:tc>
        <w:tc>
          <w:tcPr>
            <w:tcW w:w="7728" w:type="dxa"/>
          </w:tcPr>
          <w:p w14:paraId="30B94E40" w14:textId="77777777" w:rsidR="002307C1" w:rsidRPr="006E2D3B" w:rsidRDefault="002307C1" w:rsidP="004926D2">
            <w:pPr>
              <w:spacing w:before="120"/>
              <w:rPr>
                <w:sz w:val="22"/>
                <w:szCs w:val="22"/>
                <w:lang w:val="en-US"/>
              </w:rPr>
            </w:pPr>
          </w:p>
        </w:tc>
      </w:tr>
    </w:tbl>
    <w:p w14:paraId="270A4C62" w14:textId="358E8958" w:rsidR="002A2C73" w:rsidRDefault="002A2C73" w:rsidP="006E2D3B">
      <w:pPr>
        <w:rPr>
          <w:sz w:val="22"/>
          <w:szCs w:val="22"/>
          <w:lang w:val="en-US"/>
        </w:rPr>
      </w:pPr>
    </w:p>
    <w:p w14:paraId="510E37FA" w14:textId="3CD67B93" w:rsidR="002307C1" w:rsidRPr="000952B8" w:rsidRDefault="002307C1" w:rsidP="002307C1">
      <w:pPr>
        <w:spacing w:line="360" w:lineRule="auto"/>
        <w:rPr>
          <w:b/>
          <w:sz w:val="22"/>
          <w:szCs w:val="22"/>
          <w:lang w:val="en-US"/>
        </w:rPr>
      </w:pPr>
      <w:r w:rsidRPr="000952B8">
        <w:rPr>
          <w:b/>
          <w:sz w:val="22"/>
          <w:szCs w:val="22"/>
          <w:lang w:val="en-US"/>
        </w:rPr>
        <w:t>IF YOU HAVE CHILDREN, PLEASE COMPLETE THIS SECTION</w:t>
      </w:r>
    </w:p>
    <w:tbl>
      <w:tblPr>
        <w:tblW w:w="10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4"/>
        <w:gridCol w:w="2634"/>
        <w:gridCol w:w="2634"/>
        <w:gridCol w:w="2634"/>
      </w:tblGrid>
      <w:tr w:rsidR="002307C1" w:rsidRPr="00AE678B" w14:paraId="74F0B505" w14:textId="77777777" w:rsidTr="004926D2">
        <w:tc>
          <w:tcPr>
            <w:tcW w:w="2634" w:type="dxa"/>
          </w:tcPr>
          <w:p w14:paraId="298646A4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color w:val="FF0000"/>
                <w:sz w:val="22"/>
                <w:szCs w:val="22"/>
                <w:lang w:val="en-US"/>
              </w:rPr>
              <w:t>1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Name of Child: </w:t>
            </w:r>
          </w:p>
        </w:tc>
        <w:tc>
          <w:tcPr>
            <w:tcW w:w="2634" w:type="dxa"/>
          </w:tcPr>
          <w:p w14:paraId="1F50CCBC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34" w:type="dxa"/>
          </w:tcPr>
          <w:p w14:paraId="79CB02E3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color w:val="FF0000"/>
                <w:sz w:val="22"/>
                <w:szCs w:val="22"/>
                <w:lang w:val="en-US"/>
              </w:rPr>
              <w:t>2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Name of Child: </w:t>
            </w:r>
          </w:p>
        </w:tc>
        <w:tc>
          <w:tcPr>
            <w:tcW w:w="2634" w:type="dxa"/>
          </w:tcPr>
          <w:p w14:paraId="7C3AC050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</w:p>
        </w:tc>
      </w:tr>
      <w:tr w:rsidR="002307C1" w:rsidRPr="002307C1" w14:paraId="416D84D2" w14:textId="77777777" w:rsidTr="004926D2">
        <w:tc>
          <w:tcPr>
            <w:tcW w:w="2634" w:type="dxa"/>
          </w:tcPr>
          <w:p w14:paraId="515D79AD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City and Country of Birth:</w:t>
            </w:r>
          </w:p>
        </w:tc>
        <w:tc>
          <w:tcPr>
            <w:tcW w:w="2634" w:type="dxa"/>
          </w:tcPr>
          <w:p w14:paraId="0A11BB3E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34" w:type="dxa"/>
          </w:tcPr>
          <w:p w14:paraId="6548E162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City and Country of Birth:</w:t>
            </w:r>
          </w:p>
        </w:tc>
        <w:tc>
          <w:tcPr>
            <w:tcW w:w="2634" w:type="dxa"/>
          </w:tcPr>
          <w:p w14:paraId="37FB5EB8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</w:p>
        </w:tc>
      </w:tr>
      <w:tr w:rsidR="002307C1" w:rsidRPr="006E2D3B" w14:paraId="3790EB7A" w14:textId="77777777" w:rsidTr="004926D2">
        <w:tc>
          <w:tcPr>
            <w:tcW w:w="2634" w:type="dxa"/>
          </w:tcPr>
          <w:p w14:paraId="218D4D2C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Age:</w:t>
            </w:r>
          </w:p>
        </w:tc>
        <w:tc>
          <w:tcPr>
            <w:tcW w:w="2634" w:type="dxa"/>
          </w:tcPr>
          <w:p w14:paraId="44D66581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34" w:type="dxa"/>
          </w:tcPr>
          <w:p w14:paraId="7000DB81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Age:</w:t>
            </w:r>
          </w:p>
        </w:tc>
        <w:tc>
          <w:tcPr>
            <w:tcW w:w="2634" w:type="dxa"/>
          </w:tcPr>
          <w:p w14:paraId="6BF1D54D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</w:p>
        </w:tc>
      </w:tr>
      <w:tr w:rsidR="002307C1" w:rsidRPr="006E2D3B" w14:paraId="290A9CA9" w14:textId="77777777" w:rsidTr="004926D2">
        <w:tc>
          <w:tcPr>
            <w:tcW w:w="2634" w:type="dxa"/>
          </w:tcPr>
          <w:p w14:paraId="4DA66E94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Does child live with you?</w:t>
            </w:r>
          </w:p>
        </w:tc>
        <w:tc>
          <w:tcPr>
            <w:tcW w:w="2634" w:type="dxa"/>
          </w:tcPr>
          <w:p w14:paraId="04ECF3A5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</w:p>
        </w:tc>
        <w:tc>
          <w:tcPr>
            <w:tcW w:w="2634" w:type="dxa"/>
          </w:tcPr>
          <w:p w14:paraId="114BA62F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Does child live with you?</w:t>
            </w:r>
          </w:p>
        </w:tc>
        <w:tc>
          <w:tcPr>
            <w:tcW w:w="2634" w:type="dxa"/>
          </w:tcPr>
          <w:p w14:paraId="1E33171E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</w:p>
        </w:tc>
      </w:tr>
      <w:tr w:rsidR="002307C1" w:rsidRPr="006E2D3B" w14:paraId="44B0A7CB" w14:textId="77777777" w:rsidTr="004926D2">
        <w:tc>
          <w:tcPr>
            <w:tcW w:w="2634" w:type="dxa"/>
          </w:tcPr>
          <w:p w14:paraId="1728D32B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color w:val="FF0000"/>
                <w:sz w:val="22"/>
                <w:szCs w:val="22"/>
                <w:lang w:val="en-US"/>
              </w:rPr>
              <w:t>3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Name of Child: </w:t>
            </w:r>
          </w:p>
        </w:tc>
        <w:tc>
          <w:tcPr>
            <w:tcW w:w="2634" w:type="dxa"/>
          </w:tcPr>
          <w:p w14:paraId="1439CEF2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34" w:type="dxa"/>
          </w:tcPr>
          <w:p w14:paraId="08C4E7D8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color w:val="FF0000"/>
                <w:sz w:val="22"/>
                <w:szCs w:val="22"/>
                <w:lang w:val="en-US"/>
              </w:rPr>
              <w:t>4</w:t>
            </w:r>
            <w:r w:rsidRPr="006E2D3B">
              <w:rPr>
                <w:b/>
                <w:sz w:val="22"/>
                <w:szCs w:val="22"/>
                <w:lang w:val="en-US"/>
              </w:rPr>
              <w:t xml:space="preserve"> Name of Child: </w:t>
            </w:r>
          </w:p>
        </w:tc>
        <w:tc>
          <w:tcPr>
            <w:tcW w:w="2634" w:type="dxa"/>
          </w:tcPr>
          <w:p w14:paraId="04FEF95A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</w:p>
        </w:tc>
      </w:tr>
      <w:tr w:rsidR="002307C1" w:rsidRPr="002307C1" w14:paraId="04145478" w14:textId="77777777" w:rsidTr="004926D2">
        <w:tc>
          <w:tcPr>
            <w:tcW w:w="2634" w:type="dxa"/>
          </w:tcPr>
          <w:p w14:paraId="4821F621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City and Country of Birth:</w:t>
            </w:r>
          </w:p>
        </w:tc>
        <w:tc>
          <w:tcPr>
            <w:tcW w:w="2634" w:type="dxa"/>
          </w:tcPr>
          <w:p w14:paraId="59EC3298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34" w:type="dxa"/>
          </w:tcPr>
          <w:p w14:paraId="555DCC8E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City and Country of Birth:</w:t>
            </w:r>
          </w:p>
        </w:tc>
        <w:tc>
          <w:tcPr>
            <w:tcW w:w="2634" w:type="dxa"/>
          </w:tcPr>
          <w:p w14:paraId="0A7D4D8A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</w:p>
        </w:tc>
      </w:tr>
      <w:tr w:rsidR="002307C1" w:rsidRPr="006E2D3B" w14:paraId="1804F91A" w14:textId="77777777" w:rsidTr="004926D2">
        <w:tc>
          <w:tcPr>
            <w:tcW w:w="2634" w:type="dxa"/>
          </w:tcPr>
          <w:p w14:paraId="1AF92EF3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Age:</w:t>
            </w:r>
          </w:p>
        </w:tc>
        <w:tc>
          <w:tcPr>
            <w:tcW w:w="2634" w:type="dxa"/>
          </w:tcPr>
          <w:p w14:paraId="648AF252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34" w:type="dxa"/>
          </w:tcPr>
          <w:p w14:paraId="417F3005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Age:</w:t>
            </w:r>
          </w:p>
        </w:tc>
        <w:tc>
          <w:tcPr>
            <w:tcW w:w="2634" w:type="dxa"/>
          </w:tcPr>
          <w:p w14:paraId="47620FCD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</w:p>
        </w:tc>
      </w:tr>
      <w:tr w:rsidR="002307C1" w:rsidRPr="006E2D3B" w14:paraId="1D2C0652" w14:textId="77777777" w:rsidTr="004926D2">
        <w:tc>
          <w:tcPr>
            <w:tcW w:w="2634" w:type="dxa"/>
          </w:tcPr>
          <w:p w14:paraId="11D514D1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Does child live with you?</w:t>
            </w:r>
          </w:p>
        </w:tc>
        <w:tc>
          <w:tcPr>
            <w:tcW w:w="2634" w:type="dxa"/>
          </w:tcPr>
          <w:p w14:paraId="368C5C82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</w:p>
        </w:tc>
        <w:tc>
          <w:tcPr>
            <w:tcW w:w="2634" w:type="dxa"/>
          </w:tcPr>
          <w:p w14:paraId="41C5C51D" w14:textId="77777777" w:rsidR="002307C1" w:rsidRPr="006E2D3B" w:rsidRDefault="002307C1" w:rsidP="004926D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6E2D3B">
              <w:rPr>
                <w:b/>
                <w:sz w:val="22"/>
                <w:szCs w:val="22"/>
                <w:lang w:val="en-US"/>
              </w:rPr>
              <w:t>Does child live with you?</w:t>
            </w:r>
          </w:p>
        </w:tc>
        <w:tc>
          <w:tcPr>
            <w:tcW w:w="2634" w:type="dxa"/>
          </w:tcPr>
          <w:p w14:paraId="5B27B3DD" w14:textId="77777777" w:rsidR="002307C1" w:rsidRPr="006E2D3B" w:rsidRDefault="002307C1" w:rsidP="004926D2">
            <w:pPr>
              <w:rPr>
                <w:sz w:val="22"/>
                <w:szCs w:val="22"/>
                <w:lang w:val="en-US"/>
              </w:rPr>
            </w:pPr>
            <w:r w:rsidRPr="006E2D3B">
              <w:rPr>
                <w:sz w:val="22"/>
                <w:szCs w:val="22"/>
                <w:lang w:val="en-US"/>
              </w:rPr>
              <w:t>□ Yes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</w:p>
        </w:tc>
      </w:tr>
    </w:tbl>
    <w:p w14:paraId="07A51D75" w14:textId="1DF3C92B" w:rsidR="002307C1" w:rsidRDefault="002307C1" w:rsidP="006E2D3B">
      <w:pPr>
        <w:rPr>
          <w:sz w:val="22"/>
          <w:szCs w:val="22"/>
          <w:lang w:val="en-US"/>
        </w:rPr>
      </w:pPr>
    </w:p>
    <w:p w14:paraId="2C792F91" w14:textId="01934687" w:rsidR="002307C1" w:rsidRPr="002307C1" w:rsidRDefault="002307C1" w:rsidP="006E2D3B">
      <w:pPr>
        <w:rPr>
          <w:b/>
          <w:bCs/>
          <w:sz w:val="21"/>
          <w:szCs w:val="21"/>
          <w:lang w:val="en-US"/>
        </w:rPr>
      </w:pPr>
      <w:r w:rsidRPr="002307C1">
        <w:rPr>
          <w:noProof/>
          <w:sz w:val="21"/>
          <w:szCs w:val="21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4C14A4" wp14:editId="0E9C62F7">
                <wp:simplePos x="0" y="0"/>
                <wp:positionH relativeFrom="column">
                  <wp:posOffset>3810</wp:posOffset>
                </wp:positionH>
                <wp:positionV relativeFrom="paragraph">
                  <wp:posOffset>261620</wp:posOffset>
                </wp:positionV>
                <wp:extent cx="6559550" cy="1404620"/>
                <wp:effectExtent l="0" t="0" r="1270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9C00B" w14:textId="1ACE38CF" w:rsidR="002307C1" w:rsidRPr="00EA6FAB" w:rsidRDefault="002307C1" w:rsidP="002307C1">
                            <w:pP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  <w:r w:rsidRPr="00EA6FAB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Entered                                                   Exited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Place </w:t>
                            </w:r>
                          </w:p>
                          <w:p w14:paraId="08693340" w14:textId="44AB4378" w:rsidR="002307C1" w:rsidRPr="00EA6FAB" w:rsidRDefault="002307C1" w:rsidP="002307C1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1.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Date</w:t>
                            </w: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: __________                                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Date</w:t>
                            </w: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>: __________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  <w:p w14:paraId="46DFDC24" w14:textId="31BA111D" w:rsidR="002307C1" w:rsidRPr="00EA6FAB" w:rsidRDefault="002307C1" w:rsidP="002307C1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2.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Date</w:t>
                            </w: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: __________                                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Date</w:t>
                            </w: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>: __________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  <w:p w14:paraId="150D2C45" w14:textId="3E7060B4" w:rsidR="002307C1" w:rsidRPr="00EA6FAB" w:rsidRDefault="002307C1" w:rsidP="002307C1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3.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Date</w:t>
                            </w: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: __________                                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Date</w:t>
                            </w: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>: __________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  <w:p w14:paraId="356808B7" w14:textId="72810F69" w:rsidR="002307C1" w:rsidRPr="00EA6FAB" w:rsidRDefault="002307C1" w:rsidP="002307C1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4.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Date</w:t>
                            </w: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: __________                                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Date</w:t>
                            </w: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>: __________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  <w:p w14:paraId="7323306A" w14:textId="3EC8868D" w:rsidR="002307C1" w:rsidRDefault="002307C1" w:rsidP="002307C1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5.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Date</w:t>
                            </w: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: __________                                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Date</w:t>
                            </w:r>
                            <w:r w:rsidRPr="00EA6FAB">
                              <w:rPr>
                                <w:sz w:val="22"/>
                                <w:szCs w:val="22"/>
                                <w:lang w:val="en-US"/>
                              </w:rPr>
                              <w:t>: __________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  <w:p w14:paraId="3957AA9D" w14:textId="768CAD16" w:rsidR="002307C1" w:rsidRPr="002307C1" w:rsidRDefault="002307C1" w:rsidP="002307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6. Last:___________                                 Last: ___________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C14A4" id="_x0000_s1027" type="#_x0000_t202" style="position:absolute;margin-left:.3pt;margin-top:20.6pt;width:51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">
                <v:textbox style="mso-fit-shape-to-text:t">
                  <w:txbxContent>
                    <w:p w14:paraId="3F99C00B" w14:textId="1ACE38CF" w:rsidR="002307C1" w:rsidRPr="00EA6FAB" w:rsidRDefault="002307C1" w:rsidP="002307C1">
                      <w:pPr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 xml:space="preserve">              </w:t>
                      </w:r>
                      <w:r w:rsidRPr="00EA6FAB">
                        <w:rPr>
                          <w:b/>
                          <w:sz w:val="22"/>
                          <w:szCs w:val="22"/>
                          <w:lang w:val="en-US"/>
                        </w:rPr>
                        <w:t>Entered                                                   Exited</w:t>
                      </w: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ab/>
                        <w:t xml:space="preserve">Place </w:t>
                      </w:r>
                    </w:p>
                    <w:p w14:paraId="08693340" w14:textId="44AB4378" w:rsidR="002307C1" w:rsidRPr="00EA6FAB" w:rsidRDefault="002307C1" w:rsidP="002307C1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 xml:space="preserve">1.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Date</w:t>
                      </w: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 xml:space="preserve">: __________                                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Date</w:t>
                      </w: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>: __________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  <w:t>_______________________</w:t>
                      </w:r>
                    </w:p>
                    <w:p w14:paraId="46DFDC24" w14:textId="31BA111D" w:rsidR="002307C1" w:rsidRPr="00EA6FAB" w:rsidRDefault="002307C1" w:rsidP="002307C1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 xml:space="preserve">2.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Date</w:t>
                      </w: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 xml:space="preserve">: __________                                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Date</w:t>
                      </w: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>: __________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_______________________</w:t>
                      </w:r>
                    </w:p>
                    <w:p w14:paraId="150D2C45" w14:textId="3E7060B4" w:rsidR="002307C1" w:rsidRPr="00EA6FAB" w:rsidRDefault="002307C1" w:rsidP="002307C1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 xml:space="preserve">3.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Date</w:t>
                      </w: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 xml:space="preserve">: __________                                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Date</w:t>
                      </w: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>: __________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_______________________</w:t>
                      </w:r>
                    </w:p>
                    <w:p w14:paraId="356808B7" w14:textId="72810F69" w:rsidR="002307C1" w:rsidRPr="00EA6FAB" w:rsidRDefault="002307C1" w:rsidP="002307C1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 xml:space="preserve">4.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Date</w:t>
                      </w: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 xml:space="preserve">: __________                                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Date</w:t>
                      </w: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>: __________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_______________________</w:t>
                      </w:r>
                    </w:p>
                    <w:p w14:paraId="7323306A" w14:textId="3EC8868D" w:rsidR="002307C1" w:rsidRDefault="002307C1" w:rsidP="002307C1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 xml:space="preserve">5.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Date</w:t>
                      </w: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 xml:space="preserve">: __________                                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Date</w:t>
                      </w:r>
                      <w:r w:rsidRPr="00EA6FAB">
                        <w:rPr>
                          <w:sz w:val="22"/>
                          <w:szCs w:val="22"/>
                          <w:lang w:val="en-US"/>
                        </w:rPr>
                        <w:t>: __________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_______________________</w:t>
                      </w:r>
                    </w:p>
                    <w:p w14:paraId="3957AA9D" w14:textId="768CAD16" w:rsidR="002307C1" w:rsidRPr="002307C1" w:rsidRDefault="002307C1" w:rsidP="002307C1">
                      <w:pPr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6. Last:___________                                 Last: ___________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07C1">
        <w:rPr>
          <w:b/>
          <w:bCs/>
          <w:sz w:val="21"/>
          <w:szCs w:val="21"/>
          <w:lang w:val="en-US"/>
        </w:rPr>
        <w:t>HAVE YOU TRAVELED OUTSIDE THE UNITED STATES? IF SO, PLEASE COMPLETE THE FOLLOWING</w:t>
      </w:r>
    </w:p>
    <w:p w14:paraId="7E112C26" w14:textId="2556DB72" w:rsidR="002307C1" w:rsidRDefault="002307C1" w:rsidP="006E2D3B">
      <w:pPr>
        <w:rPr>
          <w:sz w:val="22"/>
          <w:szCs w:val="22"/>
          <w:lang w:val="en-US"/>
        </w:rPr>
      </w:pPr>
    </w:p>
    <w:p w14:paraId="512103CC" w14:textId="5FC2A489" w:rsidR="006E2D3B" w:rsidRPr="00230B0F" w:rsidRDefault="00DE5B86" w:rsidP="006E2D3B">
      <w:pPr>
        <w:rPr>
          <w:sz w:val="22"/>
          <w:szCs w:val="22"/>
          <w:lang w:val="en-US"/>
        </w:rPr>
      </w:pPr>
      <w:r w:rsidRPr="00230B0F">
        <w:rPr>
          <w:sz w:val="22"/>
          <w:szCs w:val="22"/>
          <w:lang w:val="en-US"/>
        </w:rPr>
        <w:t>Notes:</w:t>
      </w:r>
    </w:p>
    <w:p w14:paraId="7A9B8BC9" w14:textId="77777777" w:rsidR="006E2D3B" w:rsidRPr="00230B0F" w:rsidRDefault="006E2D3B" w:rsidP="006E2D3B">
      <w:pPr>
        <w:rPr>
          <w:sz w:val="22"/>
          <w:szCs w:val="22"/>
          <w:lang w:val="en-US"/>
        </w:rPr>
      </w:pPr>
    </w:p>
    <w:p w14:paraId="3C4EA6B0" w14:textId="77777777" w:rsidR="00DE5B86" w:rsidRPr="00BD7BFF" w:rsidRDefault="006E2D3B" w:rsidP="00BD7BFF">
      <w:pPr>
        <w:rPr>
          <w:sz w:val="22"/>
          <w:szCs w:val="22"/>
          <w:lang w:val="en-US"/>
        </w:rPr>
      </w:pPr>
      <w:r w:rsidRPr="00230B0F">
        <w:rPr>
          <w:sz w:val="22"/>
          <w:szCs w:val="22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D7BFF" w:rsidRPr="00230B0F">
        <w:rPr>
          <w:sz w:val="22"/>
          <w:szCs w:val="22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D7BFF" w:rsidRPr="00230B0F">
        <w:rPr>
          <w:sz w:val="22"/>
          <w:szCs w:val="22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D7BFF" w:rsidRPr="002307C1">
        <w:rPr>
          <w:sz w:val="22"/>
          <w:szCs w:val="22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5D93C4" w14:textId="77777777" w:rsidR="00277B8F" w:rsidRPr="002307C1" w:rsidRDefault="00F93AC1">
      <w:pPr>
        <w:rPr>
          <w:sz w:val="22"/>
          <w:szCs w:val="22"/>
          <w:lang w:val="en-US"/>
        </w:rPr>
      </w:pPr>
      <w:r w:rsidRPr="002307C1">
        <w:rPr>
          <w:sz w:val="22"/>
          <w:szCs w:val="22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82DA7" w:rsidRPr="002307C1">
        <w:rPr>
          <w:sz w:val="22"/>
          <w:szCs w:val="22"/>
          <w:lang w:val="en-US"/>
        </w:rPr>
        <w:t>____________________</w:t>
      </w:r>
    </w:p>
    <w:sectPr w:rsidR="00277B8F" w:rsidRPr="002307C1" w:rsidSect="006F1D29">
      <w:footerReference w:type="default" r:id="rId9"/>
      <w:pgSz w:w="12240" w:h="15840"/>
      <w:pgMar w:top="540" w:right="720" w:bottom="81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9AE0" w14:textId="77777777" w:rsidR="002307C1" w:rsidRDefault="002307C1" w:rsidP="00F61847">
      <w:r>
        <w:separator/>
      </w:r>
    </w:p>
  </w:endnote>
  <w:endnote w:type="continuationSeparator" w:id="0">
    <w:p w14:paraId="63A452F6" w14:textId="77777777" w:rsidR="002307C1" w:rsidRDefault="002307C1" w:rsidP="00F61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7581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DCE99" w14:textId="77777777" w:rsidR="00A44AA7" w:rsidRDefault="00A44A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D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CB8DD6" w14:textId="77777777" w:rsidR="00A44AA7" w:rsidRDefault="00BD7BFF" w:rsidP="00BD7BFF">
    <w:pPr>
      <w:pStyle w:val="Footer"/>
      <w:tabs>
        <w:tab w:val="clear" w:pos="4320"/>
        <w:tab w:val="left" w:pos="1785"/>
        <w:tab w:val="left" w:pos="864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ECD6D" w14:textId="77777777" w:rsidR="002307C1" w:rsidRDefault="002307C1" w:rsidP="00F61847">
      <w:r>
        <w:separator/>
      </w:r>
    </w:p>
  </w:footnote>
  <w:footnote w:type="continuationSeparator" w:id="0">
    <w:p w14:paraId="379494E9" w14:textId="77777777" w:rsidR="002307C1" w:rsidRDefault="002307C1" w:rsidP="00F61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1ED"/>
    <w:multiLevelType w:val="hybridMultilevel"/>
    <w:tmpl w:val="C9AA2F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0C5331"/>
    <w:multiLevelType w:val="hybridMultilevel"/>
    <w:tmpl w:val="84DE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5FCB"/>
    <w:multiLevelType w:val="hybridMultilevel"/>
    <w:tmpl w:val="B14E8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74A5A"/>
    <w:multiLevelType w:val="hybridMultilevel"/>
    <w:tmpl w:val="C93C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C1"/>
    <w:rsid w:val="00012609"/>
    <w:rsid w:val="0005726A"/>
    <w:rsid w:val="0007602F"/>
    <w:rsid w:val="00092BCE"/>
    <w:rsid w:val="000952B8"/>
    <w:rsid w:val="000A3D81"/>
    <w:rsid w:val="000F3BD5"/>
    <w:rsid w:val="000F43A4"/>
    <w:rsid w:val="00107EC4"/>
    <w:rsid w:val="00146CFB"/>
    <w:rsid w:val="00156939"/>
    <w:rsid w:val="001710D9"/>
    <w:rsid w:val="001716CB"/>
    <w:rsid w:val="00184924"/>
    <w:rsid w:val="001A7045"/>
    <w:rsid w:val="001C2C63"/>
    <w:rsid w:val="001E3300"/>
    <w:rsid w:val="001F1EE9"/>
    <w:rsid w:val="00205362"/>
    <w:rsid w:val="00215561"/>
    <w:rsid w:val="002307C1"/>
    <w:rsid w:val="00230B0F"/>
    <w:rsid w:val="002635E2"/>
    <w:rsid w:val="00277B8F"/>
    <w:rsid w:val="0029392D"/>
    <w:rsid w:val="002A2C73"/>
    <w:rsid w:val="002A79FA"/>
    <w:rsid w:val="002D7C0C"/>
    <w:rsid w:val="002E05C5"/>
    <w:rsid w:val="002F2380"/>
    <w:rsid w:val="002F302B"/>
    <w:rsid w:val="00310BFD"/>
    <w:rsid w:val="003226C2"/>
    <w:rsid w:val="00350EE5"/>
    <w:rsid w:val="00366E16"/>
    <w:rsid w:val="00391C06"/>
    <w:rsid w:val="003A5779"/>
    <w:rsid w:val="003A6703"/>
    <w:rsid w:val="00481255"/>
    <w:rsid w:val="00490EDE"/>
    <w:rsid w:val="004A216E"/>
    <w:rsid w:val="004D3332"/>
    <w:rsid w:val="004E45A8"/>
    <w:rsid w:val="00505A71"/>
    <w:rsid w:val="005369E3"/>
    <w:rsid w:val="005421F2"/>
    <w:rsid w:val="00594692"/>
    <w:rsid w:val="005950CB"/>
    <w:rsid w:val="005D2C3A"/>
    <w:rsid w:val="00611AFB"/>
    <w:rsid w:val="00623005"/>
    <w:rsid w:val="00636235"/>
    <w:rsid w:val="00653583"/>
    <w:rsid w:val="006E2D3B"/>
    <w:rsid w:val="006F1D29"/>
    <w:rsid w:val="0073771E"/>
    <w:rsid w:val="00753E96"/>
    <w:rsid w:val="00757ABC"/>
    <w:rsid w:val="00761108"/>
    <w:rsid w:val="00761FFA"/>
    <w:rsid w:val="00782DA7"/>
    <w:rsid w:val="007A07B2"/>
    <w:rsid w:val="007C666D"/>
    <w:rsid w:val="00804047"/>
    <w:rsid w:val="00835751"/>
    <w:rsid w:val="00854F25"/>
    <w:rsid w:val="008B3B74"/>
    <w:rsid w:val="008B6688"/>
    <w:rsid w:val="008F213A"/>
    <w:rsid w:val="008F53BC"/>
    <w:rsid w:val="00905CCA"/>
    <w:rsid w:val="00915CC0"/>
    <w:rsid w:val="00926CF0"/>
    <w:rsid w:val="00960AF5"/>
    <w:rsid w:val="009D2ED6"/>
    <w:rsid w:val="00A061BB"/>
    <w:rsid w:val="00A44AA7"/>
    <w:rsid w:val="00A520A8"/>
    <w:rsid w:val="00A627F2"/>
    <w:rsid w:val="00A95DE7"/>
    <w:rsid w:val="00AE678B"/>
    <w:rsid w:val="00B062E7"/>
    <w:rsid w:val="00B373FF"/>
    <w:rsid w:val="00B61B3B"/>
    <w:rsid w:val="00BD7BFF"/>
    <w:rsid w:val="00C14328"/>
    <w:rsid w:val="00C43221"/>
    <w:rsid w:val="00D679ED"/>
    <w:rsid w:val="00D728E0"/>
    <w:rsid w:val="00D7535D"/>
    <w:rsid w:val="00DE5B86"/>
    <w:rsid w:val="00DF04CA"/>
    <w:rsid w:val="00E060AB"/>
    <w:rsid w:val="00E302AE"/>
    <w:rsid w:val="00E42851"/>
    <w:rsid w:val="00E56361"/>
    <w:rsid w:val="00ED454A"/>
    <w:rsid w:val="00F02432"/>
    <w:rsid w:val="00F34526"/>
    <w:rsid w:val="00F61847"/>
    <w:rsid w:val="00F83AAD"/>
    <w:rsid w:val="00F931C1"/>
    <w:rsid w:val="00F93AC1"/>
    <w:rsid w:val="00FA5709"/>
    <w:rsid w:val="00FD372C"/>
    <w:rsid w:val="00F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AB00"/>
  <w15:docId w15:val="{C9AD1BFC-1ACC-411D-A648-58D33DCA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81"/>
    <w:rPr>
      <w:rFonts w:ascii="Times New Roman" w:eastAsia="Times New Roman" w:hAnsi="Times New Roman"/>
      <w:sz w:val="24"/>
      <w:szCs w:val="24"/>
      <w:lang w:val="es-ES"/>
    </w:rPr>
  </w:style>
  <w:style w:type="paragraph" w:styleId="Heading1">
    <w:name w:val="heading 1"/>
    <w:basedOn w:val="Normal"/>
    <w:next w:val="Normal"/>
    <w:link w:val="Heading1Char"/>
    <w:qFormat/>
    <w:rsid w:val="000A3D81"/>
    <w:pPr>
      <w:keepNext/>
      <w:outlineLvl w:val="0"/>
    </w:pPr>
    <w:rPr>
      <w:b/>
      <w:bCs/>
      <w:sz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3D81"/>
    <w:rPr>
      <w:rFonts w:ascii="Times New Roman" w:eastAsia="Times New Roman" w:hAnsi="Times New Roman" w:cs="Times New Roman"/>
      <w:b/>
      <w:bCs/>
      <w:sz w:val="28"/>
      <w:szCs w:val="24"/>
      <w:lang w:val="es-ES"/>
    </w:rPr>
  </w:style>
  <w:style w:type="paragraph" w:styleId="Footer">
    <w:name w:val="footer"/>
    <w:basedOn w:val="Normal"/>
    <w:link w:val="FooterChar"/>
    <w:uiPriority w:val="99"/>
    <w:rsid w:val="000A3D81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0A3D81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itle">
    <w:name w:val="Title"/>
    <w:basedOn w:val="Normal"/>
    <w:link w:val="TitleChar"/>
    <w:qFormat/>
    <w:rsid w:val="000A3D81"/>
    <w:pPr>
      <w:jc w:val="center"/>
    </w:pPr>
    <w:rPr>
      <w:rFonts w:ascii="Book Antiqua" w:hAnsi="Book Antiqua"/>
      <w:b/>
      <w:bCs/>
      <w:sz w:val="36"/>
      <w:lang w:eastAsia="x-none"/>
    </w:rPr>
  </w:style>
  <w:style w:type="character" w:customStyle="1" w:styleId="TitleChar">
    <w:name w:val="Title Char"/>
    <w:link w:val="Title"/>
    <w:rsid w:val="000A3D81"/>
    <w:rPr>
      <w:rFonts w:ascii="Book Antiqua" w:eastAsia="Times New Roman" w:hAnsi="Book Antiqua" w:cs="Times New Roman"/>
      <w:b/>
      <w:bCs/>
      <w:sz w:val="36"/>
      <w:szCs w:val="24"/>
      <w:lang w:val="es-ES"/>
    </w:rPr>
  </w:style>
  <w:style w:type="table" w:styleId="TableGrid">
    <w:name w:val="Table Grid"/>
    <w:basedOn w:val="TableNormal"/>
    <w:uiPriority w:val="59"/>
    <w:rsid w:val="008F53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61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847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F61847"/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DefaultParagraphFont"/>
    <w:rsid w:val="00107EC4"/>
  </w:style>
  <w:style w:type="paragraph" w:styleId="BalloonText">
    <w:name w:val="Balloon Text"/>
    <w:basedOn w:val="Normal"/>
    <w:link w:val="BalloonTextChar"/>
    <w:uiPriority w:val="99"/>
    <w:semiHidden/>
    <w:unhideWhenUsed/>
    <w:rsid w:val="00915CC0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915CC0"/>
    <w:rPr>
      <w:rFonts w:ascii="Tahoma" w:eastAsia="Times New Roman" w:hAnsi="Tahoma" w:cs="Tahoma"/>
      <w:sz w:val="16"/>
      <w:szCs w:val="16"/>
      <w:lang w:val="es-ES"/>
    </w:rPr>
  </w:style>
  <w:style w:type="paragraph" w:styleId="NoSpacing">
    <w:name w:val="No Spacing"/>
    <w:uiPriority w:val="1"/>
    <w:qFormat/>
    <w:rsid w:val="001710D9"/>
    <w:rPr>
      <w:rFonts w:ascii="Times New Roman" w:eastAsia="Times New Roman" w:hAnsi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Firm\Immigration%20Section\1LawOfficeDoc\3.0%20Receptionist\Information%20Sheets\Welcome%20Back%20Sheet%20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3B4B8-D776-4DA2-9811-9038DE5A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Back Sheet English</Template>
  <TotalTime>9</TotalTime>
  <Pages>3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Rodriguez</dc:creator>
  <cp:lastModifiedBy>Rajasekar Sankaran</cp:lastModifiedBy>
  <cp:revision>3</cp:revision>
  <cp:lastPrinted>2013-03-20T14:48:00Z</cp:lastPrinted>
  <dcterms:created xsi:type="dcterms:W3CDTF">2021-06-28T12:40:00Z</dcterms:created>
  <dcterms:modified xsi:type="dcterms:W3CDTF">2021-09-20T08:34:00Z</dcterms:modified>
</cp:coreProperties>
</file>