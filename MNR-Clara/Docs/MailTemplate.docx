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A73D68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FB00311" w14:textId="77777777" w:rsidR="00692703" w:rsidRPr="00CF1A49" w:rsidRDefault="001C4F78" w:rsidP="00913946">
            <w:pPr>
              <w:pStyle w:val="Title"/>
            </w:pPr>
            <w:sdt>
              <w:sdtPr>
                <w:alias w:val="Enter first name:"/>
                <w:tag w:val="Enter first name:"/>
                <w:id w:val="776906629"/>
                <w:placeholder>
                  <w:docPart w:val="DCC006A73EF4476E9A9222E111DC95E9"/>
                </w:placeholder>
                <w:temporary/>
                <w:showingPlcHdr/>
                <w15:appearance w15:val="hidden"/>
              </w:sdtPr>
              <w:sdtEndPr/>
              <w:sdtContent>
                <w:r w:rsidR="00007728">
                  <w:t xml:space="preserve">First </w:t>
                </w:r>
                <w:r w:rsidR="00C57FC6" w:rsidRPr="00CF1A49">
                  <w:t>Name</w:t>
                </w:r>
              </w:sdtContent>
            </w:sdt>
            <w:r w:rsidR="00692703" w:rsidRPr="00CF1A49">
              <w:t xml:space="preserve"> </w:t>
            </w:r>
            <w:sdt>
              <w:sdtPr>
                <w:rPr>
                  <w:rStyle w:val="IntenseEmphasis"/>
                </w:rPr>
                <w:alias w:val="Enter last name:"/>
                <w:tag w:val="Enter last name:"/>
                <w:id w:val="1790784858"/>
                <w:placeholder>
                  <w:docPart w:val="2E4F6AFEFF6F4E07A5E4529213968807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DF4D6C">
                  <w:rPr>
                    <w:rStyle w:val="IntenseEmphasis"/>
                  </w:rPr>
                  <w:t>last name</w:t>
                </w:r>
              </w:sdtContent>
            </w:sdt>
          </w:p>
          <w:p w14:paraId="3E7259B9" w14:textId="77777777" w:rsidR="00692703" w:rsidRPr="00CF1A49" w:rsidRDefault="001C4F78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7F07F9D1C1E94B04B9DC0C4462D2096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B162B276C734DD3B68B4B234453FB4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54A96A1245A246688B0A9F554D79D57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14:paraId="43E8F10A" w14:textId="77777777" w:rsidR="00692703" w:rsidRPr="00CF1A49" w:rsidRDefault="001C4F78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A316AE140B0E436BA7C2D7C6DC160E3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B8BBFBB64634A459E49A12CD74AD5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84C381A207CA414A813DF6E39262316A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6680F9A875847D8A349BA1611EC459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F13D296320AA4EAA8D97F01F208F3D2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14:paraId="7CACBC2A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8F93D2D" w14:textId="77777777" w:rsidR="005579C9" w:rsidRDefault="005579C9" w:rsidP="005579C9"/>
        </w:tc>
      </w:tr>
    </w:tbl>
    <w:p w14:paraId="09BB88C7" w14:textId="77777777" w:rsidR="005579C9" w:rsidRDefault="005579C9" w:rsidP="005579C9">
      <w:pPr>
        <w:pStyle w:val="Header"/>
      </w:pPr>
    </w:p>
    <w:p w14:paraId="559E77CE" w14:textId="34200709" w:rsidR="005579C9" w:rsidRDefault="004E0BC6" w:rsidP="005579C9">
      <w:pPr>
        <w:pStyle w:val="Header"/>
      </w:pPr>
      <w:fldSimple w:instr=" MERGEFIELD First_Name ">
        <w:r w:rsidR="001C4F78">
          <w:rPr>
            <w:noProof/>
          </w:rPr>
          <w:t>«First_Name»</w:t>
        </w:r>
      </w:fldSimple>
    </w:p>
    <w:p w14:paraId="4E1805F6" w14:textId="7B1803DA" w:rsidR="00BC3134" w:rsidRDefault="004E0BC6" w:rsidP="005579C9">
      <w:pPr>
        <w:pStyle w:val="Header"/>
      </w:pPr>
      <w:fldSimple w:instr=" MERGEFIELD Last_Name ">
        <w:r w:rsidR="001C4F78">
          <w:rPr>
            <w:noProof/>
          </w:rPr>
          <w:t>«Last_Name»</w:t>
        </w:r>
      </w:fldSimple>
    </w:p>
    <w:p w14:paraId="576F51C0" w14:textId="5651CAEA" w:rsidR="00BC3134" w:rsidRDefault="004E0BC6" w:rsidP="005579C9">
      <w:pPr>
        <w:pStyle w:val="Header"/>
      </w:pPr>
      <w:fldSimple w:instr=" MERGEFIELD Company_Name ">
        <w:r w:rsidR="001C4F78">
          <w:rPr>
            <w:noProof/>
          </w:rPr>
          <w:t>«Company_Name»</w:t>
        </w:r>
      </w:fldSimple>
    </w:p>
    <w:p w14:paraId="5E0E87D5" w14:textId="036680FA" w:rsidR="00BC3134" w:rsidRPr="005579C9" w:rsidRDefault="004E0BC6" w:rsidP="005579C9">
      <w:pPr>
        <w:pStyle w:val="Header"/>
      </w:pPr>
      <w:fldSimple w:instr=" MERGEFIELD City ">
        <w:r w:rsidR="001C4F78">
          <w:rPr>
            <w:noProof/>
          </w:rPr>
          <w:t>«City»</w:t>
        </w:r>
      </w:fldSimple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34096C9F" w14:textId="77777777" w:rsidTr="00BB7E51">
        <w:trPr>
          <w:trHeight w:val="8914"/>
        </w:trPr>
        <w:tc>
          <w:tcPr>
            <w:tcW w:w="9290" w:type="dxa"/>
          </w:tcPr>
          <w:p w14:paraId="096CF541" w14:textId="608AA0AA" w:rsidR="005579C9" w:rsidRPr="00CF1A49" w:rsidRDefault="005579C9" w:rsidP="005579C9"/>
        </w:tc>
      </w:tr>
    </w:tbl>
    <w:p w14:paraId="6898D777" w14:textId="77777777"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6483E" w14:textId="77777777" w:rsidR="00AE3D35" w:rsidRDefault="00AE3D35" w:rsidP="0068194B">
      <w:r>
        <w:separator/>
      </w:r>
    </w:p>
    <w:p w14:paraId="7E5E635D" w14:textId="77777777" w:rsidR="00AE3D35" w:rsidRDefault="00AE3D35"/>
    <w:p w14:paraId="0616D5E8" w14:textId="77777777" w:rsidR="00AE3D35" w:rsidRDefault="00AE3D35"/>
  </w:endnote>
  <w:endnote w:type="continuationSeparator" w:id="0">
    <w:p w14:paraId="17684352" w14:textId="77777777" w:rsidR="00AE3D35" w:rsidRDefault="00AE3D35" w:rsidP="0068194B">
      <w:r>
        <w:continuationSeparator/>
      </w:r>
    </w:p>
    <w:p w14:paraId="15EB6234" w14:textId="77777777" w:rsidR="00AE3D35" w:rsidRDefault="00AE3D35"/>
    <w:p w14:paraId="02232E53" w14:textId="77777777" w:rsidR="00AE3D35" w:rsidRDefault="00AE3D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30F2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41DDC" w14:textId="77777777" w:rsidR="00AE3D35" w:rsidRDefault="00AE3D35" w:rsidP="0068194B">
      <w:r>
        <w:separator/>
      </w:r>
    </w:p>
    <w:p w14:paraId="5C4A5C09" w14:textId="77777777" w:rsidR="00AE3D35" w:rsidRDefault="00AE3D35"/>
    <w:p w14:paraId="2BB99A51" w14:textId="77777777" w:rsidR="00AE3D35" w:rsidRDefault="00AE3D35"/>
  </w:footnote>
  <w:footnote w:type="continuationSeparator" w:id="0">
    <w:p w14:paraId="6553ACDB" w14:textId="77777777" w:rsidR="00AE3D35" w:rsidRDefault="00AE3D35" w:rsidP="0068194B">
      <w:r>
        <w:continuationSeparator/>
      </w:r>
    </w:p>
    <w:p w14:paraId="561B2A2B" w14:textId="77777777" w:rsidR="00AE3D35" w:rsidRDefault="00AE3D35"/>
    <w:p w14:paraId="6B2DA0F0" w14:textId="77777777" w:rsidR="00AE3D35" w:rsidRDefault="00AE3D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1C3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3B9A4C" wp14:editId="259B31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2402EC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murugavel.r\Documents\My Data Sources\q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2"/>
    <w:odso>
      <w:udl w:val="Provider=Microsoft.ACE.OLEDB.12.0;User ID=Admin;Data Source=C:\Users\murugavel.r\Documents\My Data Sources\q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3"/>
      <w:colDelim w:val="9"/>
      <w:type w:val="addressBook"/>
      <w:fHdr/>
      <w:fieldMapData>
        <w:column w:val="0"/>
        <w:lid w:val="en-IN"/>
      </w:fieldMapData>
      <w:fieldMapData>
        <w:type w:val="dbColumn"/>
        <w:name w:val="Title"/>
        <w:mappedName w:val="Courtesy Title"/>
        <w:column w:val="0"/>
        <w:lid w:val="en-IN"/>
      </w:fieldMapData>
      <w:fieldMapData>
        <w:type w:val="dbColumn"/>
        <w:name w:val="First Name"/>
        <w:mappedName w:val="First Name"/>
        <w:column w:val="1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2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Company Name"/>
        <w:mappedName w:val="Company"/>
        <w:column w:val="3"/>
        <w:lid w:val="en-IN"/>
      </w:fieldMapData>
      <w:fieldMapData>
        <w:type w:val="dbColumn"/>
        <w:name w:val="Address Line 1"/>
        <w:mappedName w:val="Address 1"/>
        <w:column w:val="4"/>
        <w:lid w:val="en-IN"/>
      </w:fieldMapData>
      <w:fieldMapData>
        <w:type w:val="dbColumn"/>
        <w:name w:val="Address Line 2"/>
        <w:mappedName w:val="Address 2"/>
        <w:column w:val="5"/>
        <w:lid w:val="en-IN"/>
      </w:fieldMapData>
      <w:fieldMapData>
        <w:type w:val="dbColumn"/>
        <w:name w:val="City"/>
        <w:mappedName w:val="City"/>
        <w:column w:val="6"/>
        <w:lid w:val="en-IN"/>
      </w:fieldMapData>
      <w:fieldMapData>
        <w:type w:val="dbColumn"/>
        <w:name w:val="State"/>
        <w:mappedName w:val="State"/>
        <w:column w:val="7"/>
        <w:lid w:val="en-IN"/>
      </w:fieldMapData>
      <w:fieldMapData>
        <w:type w:val="dbColumn"/>
        <w:name w:val="ZIP Code"/>
        <w:mappedName w:val="Postal Code"/>
        <w:column w:val="8"/>
        <w:lid w:val="en-IN"/>
      </w:fieldMapData>
      <w:fieldMapData>
        <w:type w:val="dbColumn"/>
        <w:name w:val="Country or Region"/>
        <w:mappedName w:val="Country or Region"/>
        <w:column w:val="9"/>
        <w:lid w:val="en-IN"/>
      </w:fieldMapData>
      <w:fieldMapData>
        <w:type w:val="dbColumn"/>
        <w:name w:val="Work Phone"/>
        <w:mappedName w:val="Business Phone"/>
        <w:column w:val="11"/>
        <w:lid w:val="en-IN"/>
      </w:fieldMapData>
      <w:fieldMapData>
        <w:column w:val="0"/>
        <w:lid w:val="en-IN"/>
      </w:fieldMapData>
      <w:fieldMapData>
        <w:type w:val="dbColumn"/>
        <w:name w:val="Home Phone"/>
        <w:mappedName w:val="Home Phone"/>
        <w:column w:val="1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4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4F78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7BEE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0BC6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494A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3D35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C3134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19A1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C6297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CD538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murugavel.r\Documents\My%20Data%20Sources\q.mdb" TargetMode="External"/><Relationship Id="rId2" Type="http://schemas.openxmlformats.org/officeDocument/2006/relationships/mailMergeSource" Target="file:///C:\Users\murugavel.r\Documents\My%20Data%20Sources\q.mdb" TargetMode="External"/><Relationship Id="rId1" Type="http://schemas.openxmlformats.org/officeDocument/2006/relationships/attachedTemplate" Target="file:///C:\Users\murugavel.r\AppData\Local\Microsoft\Office\16.0\DTS\en-US%7b5E959B27-9475-46EB-9F3D-35AFFF6962CB%7d\%7b90E2B098-161C-4091-9C09-91471AA77B47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C006A73EF4476E9A9222E111DC9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37ED-7732-4FFC-875A-524C39D46B56}"/>
      </w:docPartPr>
      <w:docPartBody>
        <w:p w:rsidR="00944923" w:rsidRDefault="00B42718">
          <w:pPr>
            <w:pStyle w:val="DCC006A73EF4476E9A9222E111DC95E9"/>
          </w:pPr>
          <w:r>
            <w:t xml:space="preserve">First </w:t>
          </w:r>
          <w:r w:rsidRPr="00CF1A49">
            <w:t>Name</w:t>
          </w:r>
        </w:p>
      </w:docPartBody>
    </w:docPart>
    <w:docPart>
      <w:docPartPr>
        <w:name w:val="2E4F6AFEFF6F4E07A5E4529213968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C399A-7B6A-4FC9-8CB6-DA2AD084E153}"/>
      </w:docPartPr>
      <w:docPartBody>
        <w:p w:rsidR="00944923" w:rsidRDefault="00B42718">
          <w:pPr>
            <w:pStyle w:val="2E4F6AFEFF6F4E07A5E4529213968807"/>
          </w:pPr>
          <w:r w:rsidRPr="00DF4D6C">
            <w:rPr>
              <w:rStyle w:val="IntenseEmphasis"/>
            </w:rPr>
            <w:t>last name</w:t>
          </w:r>
        </w:p>
      </w:docPartBody>
    </w:docPart>
    <w:docPart>
      <w:docPartPr>
        <w:name w:val="7F07F9D1C1E94B04B9DC0C4462D20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AF40B-9154-412F-8F3F-B7B2162AB21B}"/>
      </w:docPartPr>
      <w:docPartBody>
        <w:p w:rsidR="00944923" w:rsidRDefault="00B42718">
          <w:pPr>
            <w:pStyle w:val="7F07F9D1C1E94B04B9DC0C4462D2096A"/>
          </w:pPr>
          <w:r w:rsidRPr="00CF1A49">
            <w:t>Address</w:t>
          </w:r>
        </w:p>
      </w:docPartBody>
    </w:docPart>
    <w:docPart>
      <w:docPartPr>
        <w:name w:val="7B162B276C734DD3B68B4B234453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29C5C-EBEB-4725-BCF4-2A7AEF332507}"/>
      </w:docPartPr>
      <w:docPartBody>
        <w:p w:rsidR="00944923" w:rsidRDefault="00B42718">
          <w:pPr>
            <w:pStyle w:val="7B162B276C734DD3B68B4B234453FB41"/>
          </w:pPr>
          <w:r w:rsidRPr="00CF1A49">
            <w:t>·</w:t>
          </w:r>
        </w:p>
      </w:docPartBody>
    </w:docPart>
    <w:docPart>
      <w:docPartPr>
        <w:name w:val="54A96A1245A246688B0A9F554D79D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3976D-D76A-419F-94B1-2920494FF046}"/>
      </w:docPartPr>
      <w:docPartBody>
        <w:p w:rsidR="00944923" w:rsidRDefault="00B42718">
          <w:pPr>
            <w:pStyle w:val="54A96A1245A246688B0A9F554D79D575"/>
          </w:pPr>
          <w:r w:rsidRPr="00CF1A49">
            <w:t>Phone</w:t>
          </w:r>
        </w:p>
      </w:docPartBody>
    </w:docPart>
    <w:docPart>
      <w:docPartPr>
        <w:name w:val="A316AE140B0E436BA7C2D7C6DC160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767C7-9AEC-4AB3-8572-A862BA685D6D}"/>
      </w:docPartPr>
      <w:docPartBody>
        <w:p w:rsidR="00944923" w:rsidRDefault="00B42718">
          <w:pPr>
            <w:pStyle w:val="A316AE140B0E436BA7C2D7C6DC160E36"/>
          </w:pPr>
          <w:r w:rsidRPr="00CF1A49">
            <w:t>Email</w:t>
          </w:r>
        </w:p>
      </w:docPartBody>
    </w:docPart>
    <w:docPart>
      <w:docPartPr>
        <w:name w:val="2B8BBFBB64634A459E49A12CD74AD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1E9C7-2A96-494C-8A95-C1C16F67155D}"/>
      </w:docPartPr>
      <w:docPartBody>
        <w:p w:rsidR="00944923" w:rsidRDefault="00B42718">
          <w:pPr>
            <w:pStyle w:val="2B8BBFBB64634A459E49A12CD74AD551"/>
          </w:pPr>
          <w:r w:rsidRPr="00CF1A49">
            <w:t>·</w:t>
          </w:r>
        </w:p>
      </w:docPartBody>
    </w:docPart>
    <w:docPart>
      <w:docPartPr>
        <w:name w:val="84C381A207CA414A813DF6E392623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AED5B-101A-49F5-9AEE-D5DC53F82D0C}"/>
      </w:docPartPr>
      <w:docPartBody>
        <w:p w:rsidR="00944923" w:rsidRDefault="00B42718">
          <w:pPr>
            <w:pStyle w:val="84C381A207CA414A813DF6E39262316A"/>
          </w:pPr>
          <w:r w:rsidRPr="00CF1A49">
            <w:t>LinkedIn Profile</w:t>
          </w:r>
        </w:p>
      </w:docPartBody>
    </w:docPart>
    <w:docPart>
      <w:docPartPr>
        <w:name w:val="96680F9A875847D8A349BA1611EC4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466B5-F46B-4E4F-932F-5B0E4368B0FB}"/>
      </w:docPartPr>
      <w:docPartBody>
        <w:p w:rsidR="00944923" w:rsidRDefault="00B42718">
          <w:pPr>
            <w:pStyle w:val="96680F9A875847D8A349BA1611EC459E"/>
          </w:pPr>
          <w:r w:rsidRPr="00CF1A49">
            <w:t>·</w:t>
          </w:r>
        </w:p>
      </w:docPartBody>
    </w:docPart>
    <w:docPart>
      <w:docPartPr>
        <w:name w:val="F13D296320AA4EAA8D97F01F208F3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2C5E7-F942-400E-B369-90AB99331448}"/>
      </w:docPartPr>
      <w:docPartBody>
        <w:p w:rsidR="00944923" w:rsidRDefault="00B42718">
          <w:pPr>
            <w:pStyle w:val="F13D296320AA4EAA8D97F01F208F3D2D"/>
          </w:pPr>
          <w:r w:rsidRPr="00CF1A49">
            <w:t>Twitter/Blog/Portfolio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18"/>
    <w:rsid w:val="00010475"/>
    <w:rsid w:val="00944923"/>
    <w:rsid w:val="00B4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C006A73EF4476E9A9222E111DC95E9">
    <w:name w:val="DCC006A73EF4476E9A9222E111DC95E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E4F6AFEFF6F4E07A5E4529213968807">
    <w:name w:val="2E4F6AFEFF6F4E07A5E4529213968807"/>
  </w:style>
  <w:style w:type="paragraph" w:customStyle="1" w:styleId="7F07F9D1C1E94B04B9DC0C4462D2096A">
    <w:name w:val="7F07F9D1C1E94B04B9DC0C4462D2096A"/>
  </w:style>
  <w:style w:type="paragraph" w:customStyle="1" w:styleId="7B162B276C734DD3B68B4B234453FB41">
    <w:name w:val="7B162B276C734DD3B68B4B234453FB41"/>
  </w:style>
  <w:style w:type="paragraph" w:customStyle="1" w:styleId="54A96A1245A246688B0A9F554D79D575">
    <w:name w:val="54A96A1245A246688B0A9F554D79D575"/>
  </w:style>
  <w:style w:type="paragraph" w:customStyle="1" w:styleId="A316AE140B0E436BA7C2D7C6DC160E36">
    <w:name w:val="A316AE140B0E436BA7C2D7C6DC160E36"/>
  </w:style>
  <w:style w:type="paragraph" w:customStyle="1" w:styleId="2B8BBFBB64634A459E49A12CD74AD551">
    <w:name w:val="2B8BBFBB64634A459E49A12CD74AD551"/>
  </w:style>
  <w:style w:type="paragraph" w:customStyle="1" w:styleId="84C381A207CA414A813DF6E39262316A">
    <w:name w:val="84C381A207CA414A813DF6E39262316A"/>
  </w:style>
  <w:style w:type="paragraph" w:customStyle="1" w:styleId="96680F9A875847D8A349BA1611EC459E">
    <w:name w:val="96680F9A875847D8A349BA1611EC459E"/>
  </w:style>
  <w:style w:type="paragraph" w:customStyle="1" w:styleId="F13D296320AA4EAA8D97F01F208F3D2D">
    <w:name w:val="F13D296320AA4EAA8D97F01F208F3D2D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{90E2B098-161C-4091-9C09-91471AA77B47}tf16392877_win32.dotx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2021-09-24T07:52:00Z</dcterms:created>
  <dcterms:modified xsi:type="dcterms:W3CDTF">2021-10-11T06:34:00Z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